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C550" w14:textId="77777777" w:rsidR="00B405A1" w:rsidRDefault="00BF67BA" w:rsidP="00320B3F">
      <w:pPr>
        <w:pStyle w:val="Titulos"/>
        <w:jc w:val="center"/>
      </w:pPr>
      <w:sdt>
        <w:sdtPr>
          <w:alias w:val="Universidad"/>
          <w:tag w:val="Universidad"/>
          <w:id w:val="1422610730"/>
          <w:lock w:val="sdtContentLocked"/>
          <w:placeholder>
            <w:docPart w:val="CED1CE1CB330487796B73DCC8203DE70"/>
          </w:placeholder>
          <w:showingPlcHdr/>
        </w:sdtPr>
        <w:sdtEndPr/>
        <w:sdtContent>
          <w:r w:rsidR="00AD5443" w:rsidRPr="00241791">
            <w:rPr>
              <w:rFonts w:eastAsia="Calibri" w:cs="Times New Roman"/>
              <w:sz w:val="36"/>
              <w:szCs w:val="36"/>
            </w:rPr>
            <w:t xml:space="preserve">UNIVERSIDAD AUTÓNOMA DE NUEVO </w:t>
          </w:r>
          <w:r w:rsidR="00AD5443">
            <w:rPr>
              <w:rFonts w:eastAsia="Calibri" w:cs="Times New Roman"/>
              <w:sz w:val="36"/>
              <w:szCs w:val="36"/>
            </w:rPr>
            <w:t>L</w:t>
          </w:r>
          <w:r w:rsidR="00AD5443" w:rsidRPr="00241791">
            <w:rPr>
              <w:rFonts w:eastAsia="Calibri" w:cs="Times New Roman"/>
              <w:sz w:val="36"/>
              <w:szCs w:val="36"/>
            </w:rPr>
            <w:t>EÓN</w:t>
          </w:r>
        </w:sdtContent>
      </w:sdt>
      <w:r w:rsidR="00320B3F" w:rsidRPr="00320B3F">
        <w:rPr>
          <w:noProof/>
          <w:lang w:eastAsia="es-MX"/>
        </w:rPr>
        <w:drawing>
          <wp:anchor distT="0" distB="0" distL="114300" distR="114300" simplePos="0" relativeHeight="251677696" behindDoc="0" locked="0" layoutInCell="1" allowOverlap="1" wp14:anchorId="775F95CE" wp14:editId="2903025D">
            <wp:simplePos x="0" y="0"/>
            <wp:positionH relativeFrom="margin">
              <wp:posOffset>-514350</wp:posOffset>
            </wp:positionH>
            <wp:positionV relativeFrom="margin">
              <wp:posOffset>-6985</wp:posOffset>
            </wp:positionV>
            <wp:extent cx="1143000" cy="112395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48" b="24359"/>
                    <a:stretch/>
                  </pic:blipFill>
                  <pic:spPr bwMode="auto">
                    <a:xfrm>
                      <a:off x="0" y="0"/>
                      <a:ext cx="11430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20B3F" w:rsidRPr="00320B3F">
        <w:rPr>
          <w:noProof/>
          <w:lang w:eastAsia="es-MX"/>
        </w:rPr>
        <w:drawing>
          <wp:anchor distT="0" distB="0" distL="114300" distR="114300" simplePos="0" relativeHeight="251676672" behindDoc="0" locked="0" layoutInCell="1" allowOverlap="1" wp14:anchorId="737E6D71" wp14:editId="54398914">
            <wp:simplePos x="0" y="0"/>
            <wp:positionH relativeFrom="margin">
              <wp:posOffset>5097145</wp:posOffset>
            </wp:positionH>
            <wp:positionV relativeFrom="margin">
              <wp:align>top</wp:align>
            </wp:positionV>
            <wp:extent cx="1009650" cy="10096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-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6412B" w14:textId="77777777" w:rsidR="00B9010E" w:rsidRDefault="00BF67BA" w:rsidP="00320B3F">
      <w:pPr>
        <w:jc w:val="center"/>
      </w:pPr>
      <w:sdt>
        <w:sdtPr>
          <w:rPr>
            <w:rFonts w:ascii="Bookman Old Style" w:hAnsi="Bookman Old Style"/>
            <w:sz w:val="24"/>
          </w:rPr>
          <w:alias w:val="Facultad"/>
          <w:tag w:val="Facultad"/>
          <w:id w:val="433023995"/>
          <w:lock w:val="sdtContentLocked"/>
          <w:placeholder>
            <w:docPart w:val="63893210FF0C49DCB079E616315B71A0"/>
          </w:placeholder>
          <w:showingPlcHdr/>
        </w:sdtPr>
        <w:sdtEndPr/>
        <w:sdtContent>
          <w:r w:rsidR="00AD5443" w:rsidRPr="00241791">
            <w:rPr>
              <w:rFonts w:asciiTheme="majorHAnsi" w:eastAsia="Calibri" w:hAnsiTheme="majorHAnsi" w:cs="Times New Roman"/>
              <w:b/>
              <w:sz w:val="32"/>
              <w:szCs w:val="36"/>
            </w:rPr>
            <w:t>FACULTAD DE CIENCIAS FÍSICO MATEMÁTICAS</w:t>
          </w:r>
        </w:sdtContent>
      </w:sdt>
      <w:r w:rsidR="003B668D">
        <w:t xml:space="preserve">       </w:t>
      </w:r>
    </w:p>
    <w:sdt>
      <w:sdtPr>
        <w:rPr>
          <w:rFonts w:ascii="Bookman Old Style" w:hAnsi="Bookman Old Style"/>
          <w:sz w:val="32"/>
        </w:rPr>
        <w:alias w:val="Licenciatura"/>
        <w:tag w:val="Licenciatura"/>
        <w:id w:val="-1818486965"/>
        <w:lock w:val="sdtLocked"/>
        <w:placeholder>
          <w:docPart w:val="D575FFC6BEFF44BE8DAD711917BB690B"/>
        </w:placeholder>
        <w:showingPlcHdr/>
      </w:sdtPr>
      <w:sdtEndPr/>
      <w:sdtContent>
        <w:p w14:paraId="1ADEBD74" w14:textId="77777777" w:rsidR="00B9010E" w:rsidRPr="00B405A1" w:rsidRDefault="00320B3F" w:rsidP="00320B3F">
          <w:pPr>
            <w:jc w:val="center"/>
            <w:rPr>
              <w:rFonts w:ascii="Bookman Old Style" w:hAnsi="Bookman Old Style"/>
              <w:color w:val="808080"/>
            </w:rPr>
          </w:pPr>
          <w:r w:rsidRPr="00241791">
            <w:rPr>
              <w:rFonts w:asciiTheme="majorHAnsi" w:eastAsia="Calibri" w:hAnsiTheme="majorHAnsi" w:cs="Times New Roman"/>
              <w:b/>
              <w:i/>
              <w:sz w:val="24"/>
              <w:szCs w:val="36"/>
            </w:rPr>
            <w:t>LICENCIATURA EN MULTIMEDIA Y ANIMACIÓN DIGITAL</w:t>
          </w:r>
        </w:p>
      </w:sdtContent>
    </w:sdt>
    <w:p w14:paraId="6E16D2C5" w14:textId="77777777" w:rsidR="009C6E6A" w:rsidRDefault="00D57E3C" w:rsidP="00D57E3C">
      <w:r>
        <w:t xml:space="preserve">                               </w:t>
      </w:r>
    </w:p>
    <w:p w14:paraId="7CA0C247" w14:textId="77777777" w:rsidR="003B668D" w:rsidRDefault="003B668D" w:rsidP="009C6E6A">
      <w:pPr>
        <w:jc w:val="center"/>
      </w:pPr>
    </w:p>
    <w:sdt>
      <w:sdtPr>
        <w:rPr>
          <w:rFonts w:asciiTheme="majorHAnsi" w:eastAsia="Calibri" w:hAnsiTheme="majorHAnsi" w:cs="Times New Roman"/>
          <w:b/>
          <w:sz w:val="48"/>
          <w:szCs w:val="48"/>
        </w:rPr>
        <w:alias w:val="Materia"/>
        <w:tag w:val="Materia"/>
        <w:id w:val="-296693161"/>
        <w:placeholder>
          <w:docPart w:val="11E8B1D569704009A92DA51AE2C27483"/>
        </w:placeholder>
        <w:dropDownList>
          <w:listItem w:value="Elija un elemento."/>
          <w:listItem w:displayText="FUNDAMENTOS DE LAS GRÁFICAS COMPUTACIONALES" w:value="FUNDAMENTOS DE LAS GRÁFICAS COMPUTACIONALES"/>
          <w:listItem w:displayText="COMPETENCIA COMUNICATIVA" w:value="COMPETENCIA COMUNICATIVA"/>
          <w:listItem w:displayText="CIRCUITOS DIGITALES" w:value="CIRCUITOS DIGITALES"/>
          <w:listItem w:displayText="APLICACIÓN DE LAS TECNOLOGÍAS DE LA INFORMACIÓN" w:value="APLICACIÓN DE LAS TECNOLOGÍAS DE LA INFORMACIÓN"/>
          <w:listItem w:displayText="METODOLOGÍA DE LA PROGRAMACIÓN" w:value="METODOLOGÍA DE LA PROGRAMACIÓN"/>
          <w:listItem w:displayText="MATEMÁTICAS PARA VIDEOJUEGOS I" w:value="MATEMÁTICAS PARA VIDEOJUEGOS I"/>
          <w:listItem w:displayText="PROGRAMACIÓN ORIENTADA A OBJETOS" w:value="PROGRAMACIÓN ORIENTADA A OBJETOS"/>
          <w:listItem w:displayText="GRÁFICAS COMPUTACIONALES I" w:value="GRÁFICAS COMPUTACIONALES I"/>
          <w:listItem w:displayText="ESCENARIOS DE VIDEOJUEGOS" w:value="ESCENARIOS DE VIDEOJUEGOS"/>
          <w:listItem w:displayText="OPTIMIZACIÓN DE ESCENARIOS" w:value="OPTIMIZACIÓN DE ESCENARIOS"/>
          <w:listItem w:displayText="PROGRAMACIÓN DE CAPA INTERMEDIA" w:value="PROGRAMACIÓN DE CAPA INTERMEDIA"/>
        </w:dropDownList>
      </w:sdtPr>
      <w:sdtEndPr/>
      <w:sdtContent>
        <w:p w14:paraId="3E4A2198" w14:textId="705388E3" w:rsidR="00320B3F" w:rsidRDefault="00F271BE" w:rsidP="00320B3F">
          <w:pPr>
            <w:spacing w:after="0"/>
            <w:jc w:val="center"/>
            <w:rPr>
              <w:rFonts w:asciiTheme="majorHAnsi" w:eastAsia="Calibri" w:hAnsiTheme="majorHAnsi" w:cs="Times New Roman"/>
              <w:b/>
              <w:sz w:val="48"/>
              <w:szCs w:val="48"/>
            </w:rPr>
          </w:pPr>
          <w:r>
            <w:rPr>
              <w:rFonts w:asciiTheme="majorHAnsi" w:eastAsia="Calibri" w:hAnsiTheme="majorHAnsi" w:cs="Times New Roman"/>
              <w:b/>
              <w:sz w:val="48"/>
              <w:szCs w:val="48"/>
            </w:rPr>
            <w:t>PROGRAMACIÓN DE CAPA INTERMEDIA</w:t>
          </w:r>
        </w:p>
      </w:sdtContent>
    </w:sdt>
    <w:p w14:paraId="3CF78B2D" w14:textId="77777777" w:rsidR="00CD791F" w:rsidRDefault="00320B3F" w:rsidP="00CD791F">
      <w:pPr>
        <w:jc w:val="center"/>
      </w:pPr>
      <w:r>
        <w:t xml:space="preserve"> </w:t>
      </w:r>
    </w:p>
    <w:p w14:paraId="7FA317B5" w14:textId="486C697D" w:rsidR="00320B3F" w:rsidRPr="00CD791F" w:rsidRDefault="00BF67BA" w:rsidP="00CD791F">
      <w:pPr>
        <w:jc w:val="center"/>
        <w:rPr>
          <w:rStyle w:val="Textodelmarcadordeposicin"/>
          <w:color w:val="auto"/>
        </w:rPr>
      </w:pPr>
      <w:sdt>
        <w:sdtPr>
          <w:rPr>
            <w:rFonts w:asciiTheme="majorHAnsi" w:eastAsia="Calibri" w:hAnsiTheme="majorHAnsi" w:cs="Times New Roman"/>
            <w:b/>
            <w:i/>
            <w:color w:val="808080"/>
            <w:sz w:val="24"/>
            <w:szCs w:val="36"/>
          </w:rPr>
          <w:alias w:val="Impuesto por:"/>
          <w:tag w:val="Impuesto por:"/>
          <w:id w:val="-1612961506"/>
          <w:lock w:val="contentLocked"/>
          <w:placeholder>
            <w:docPart w:val="FA1C55706FFF4742B414B0E369DC58A6"/>
          </w:placeholder>
          <w:showingPlcHdr/>
        </w:sdtPr>
        <w:sdtEndPr/>
        <w:sdtContent>
          <w:r w:rsidR="00320B3F" w:rsidRPr="009501E7">
            <w:rPr>
              <w:rFonts w:ascii="Times New Roman" w:eastAsia="Calibri" w:hAnsi="Times New Roman" w:cs="Times New Roman"/>
              <w:sz w:val="40"/>
              <w:szCs w:val="40"/>
            </w:rPr>
            <w:t>Impuesto por:</w:t>
          </w:r>
          <w:r w:rsidR="00320B3F" w:rsidRPr="00241791">
            <w:rPr>
              <w:rFonts w:ascii="Times New Roman" w:eastAsia="Calibri" w:hAnsi="Times New Roman" w:cs="Times New Roman"/>
              <w:sz w:val="40"/>
              <w:szCs w:val="40"/>
            </w:rPr>
            <w:t xml:space="preserve"> </w:t>
          </w:r>
        </w:sdtContent>
      </w:sdt>
      <w:sdt>
        <w:sdtPr>
          <w:rPr>
            <w:rFonts w:ascii="Times New Roman" w:eastAsia="Calibri" w:hAnsi="Times New Roman" w:cs="Times New Roman"/>
            <w:sz w:val="40"/>
            <w:szCs w:val="40"/>
          </w:rPr>
          <w:alias w:val="Maestro"/>
          <w:tag w:val="Maestro"/>
          <w:id w:val="-326748833"/>
          <w:placeholder>
            <w:docPart w:val="CA7D6520E164496097C898BA0F6CD328"/>
          </w:placeholder>
          <w:dropDownList>
            <w:listItem w:value="Elija un elemento."/>
            <w:listItem w:displayText="Dolores Del Carmen Cantu Alvarez" w:value="Dolores Del Carmen Cantu Alvarez"/>
            <w:listItem w:displayText="Blanca Patricia Sanchez Juarez" w:value="Blanca Patricia Sanchez Juarez"/>
            <w:listItem w:displayText="Pedro Juan Hinojosa Gaytan" w:value="Pedro Juan Hinojosa Gaytan"/>
            <w:listItem w:displayText="Rosalva Dariee Moinsivais Huerta" w:value="Rosalva Dariee Moinsivais Huerta"/>
            <w:listItem w:displayText="Elizabeth Lopez Alaniz" w:value="Elizabeth Lopez Alaniz"/>
            <w:listItem w:displayText="Miriam Patricia Vargas Zuñiga" w:value="Miriam Patricia Vargas Zuñiga"/>
            <w:listItem w:displayText="Adriana Guadalupe Garza Alvarez" w:value="Adriana Guadalupe Garza Alvarez"/>
            <w:listItem w:displayText="Tomasa Gaytán Barraza" w:value="Tomasa Gaytán Barraza"/>
            <w:listItem w:displayText="José Orihuela Sánchez" w:value="José Orihuela Sánchez"/>
            <w:listItem w:displayText="ANGEL ADRIAN MEDRANO GALVAN" w:value="ANGEL ADRIAN MEDRANO GALVAN"/>
            <w:listItem w:displayText="ALEJANDRO BARBOSA VIDALES" w:value="ALEJANDRO BARBOSA VIDALES"/>
            <w:listItem w:displayText="JERSON ALDAIR GAMEZ CASTRO" w:value="JERSON ALDAIR GAMEZ CASTRO"/>
          </w:dropDownList>
        </w:sdtPr>
        <w:sdtEndPr/>
        <w:sdtContent>
          <w:r w:rsidR="00F271BE">
            <w:rPr>
              <w:rFonts w:ascii="Times New Roman" w:eastAsia="Calibri" w:hAnsi="Times New Roman" w:cs="Times New Roman"/>
              <w:sz w:val="40"/>
              <w:szCs w:val="40"/>
            </w:rPr>
            <w:t>JERSON ALDAIR GAMEZ CASTRO</w:t>
          </w:r>
        </w:sdtContent>
      </w:sdt>
    </w:p>
    <w:p w14:paraId="2ED17D35" w14:textId="248A3BEE" w:rsidR="00320B3F" w:rsidRDefault="00BF67BA" w:rsidP="00320B3F">
      <w:pPr>
        <w:spacing w:after="30"/>
        <w:ind w:left="1416" w:right="737"/>
        <w:jc w:val="center"/>
        <w:rPr>
          <w:rFonts w:asciiTheme="majorHAnsi" w:eastAsia="Calibri" w:hAnsiTheme="majorHAnsi" w:cs="Times New Roman"/>
          <w:b/>
          <w:i/>
          <w:sz w:val="24"/>
          <w:szCs w:val="36"/>
        </w:rPr>
      </w:pPr>
      <w:sdt>
        <w:sdtPr>
          <w:rPr>
            <w:rFonts w:ascii="Times New Roman" w:eastAsia="Calibri" w:hAnsi="Times New Roman" w:cs="Times New Roman"/>
            <w:b/>
            <w:i/>
            <w:sz w:val="40"/>
            <w:szCs w:val="40"/>
          </w:rPr>
          <w:alias w:val="Nombre del Documento"/>
          <w:tag w:val="Nombre del Documento"/>
          <w:id w:val="1894158781"/>
          <w:placeholder>
            <w:docPart w:val="62D3D8765F88434F939839DD0B7D7A10"/>
          </w:placeholder>
        </w:sdtPr>
        <w:sdtEndPr>
          <w:rPr>
            <w:rFonts w:asciiTheme="majorHAnsi" w:hAnsiTheme="majorHAnsi"/>
            <w:sz w:val="24"/>
            <w:szCs w:val="36"/>
          </w:rPr>
        </w:sdtEndPr>
        <w:sdtContent>
          <w:r w:rsidR="00CD791F">
            <w:rPr>
              <w:rFonts w:ascii="Times New Roman" w:eastAsia="Calibri" w:hAnsi="Times New Roman" w:cs="Times New Roman"/>
              <w:b/>
              <w:i/>
              <w:sz w:val="40"/>
              <w:szCs w:val="40"/>
            </w:rPr>
            <w:t>“</w:t>
          </w:r>
          <w:r w:rsidR="00FC4D74">
            <w:rPr>
              <w:rFonts w:ascii="Times New Roman" w:eastAsia="Calibri" w:hAnsi="Times New Roman" w:cs="Times New Roman"/>
              <w:b/>
              <w:i/>
              <w:sz w:val="40"/>
              <w:szCs w:val="40"/>
            </w:rPr>
            <w:t>Propuesta Proyecto Final</w:t>
          </w:r>
          <w:r w:rsidR="00320B3F" w:rsidRPr="004566EA">
            <w:rPr>
              <w:rFonts w:ascii="Times New Roman" w:eastAsia="Calibri" w:hAnsi="Times New Roman" w:cs="Times New Roman"/>
              <w:b/>
              <w:i/>
              <w:sz w:val="40"/>
              <w:szCs w:val="40"/>
            </w:rPr>
            <w:t>”</w:t>
          </w:r>
          <w:r w:rsidR="00320B3F">
            <w:rPr>
              <w:rFonts w:asciiTheme="majorHAnsi" w:eastAsia="Calibri" w:hAnsiTheme="majorHAnsi" w:cs="Times New Roman"/>
              <w:b/>
              <w:i/>
              <w:sz w:val="24"/>
              <w:szCs w:val="36"/>
            </w:rPr>
            <w:t xml:space="preserve"> </w:t>
          </w:r>
        </w:sdtContent>
      </w:sdt>
    </w:p>
    <w:p w14:paraId="35BD16DF" w14:textId="3465C2ED" w:rsidR="00320B3F" w:rsidRDefault="00320B3F" w:rsidP="00320B3F">
      <w:pPr>
        <w:jc w:val="center"/>
      </w:pPr>
    </w:p>
    <w:p w14:paraId="322340D4" w14:textId="77777777" w:rsidR="003B668D" w:rsidRDefault="003B668D" w:rsidP="00320B3F"/>
    <w:p w14:paraId="0D7ADA5D" w14:textId="0C0C42B2" w:rsidR="00D57E3C" w:rsidRDefault="00BF67BA" w:rsidP="00320B3F">
      <w:pPr>
        <w:rPr>
          <w:rFonts w:ascii="Bookman Old Style" w:hAnsi="Bookman Old Style"/>
          <w:b/>
        </w:rPr>
      </w:pPr>
      <w:sdt>
        <w:sdtPr>
          <w:rPr>
            <w:rFonts w:ascii="Bookman Old Style" w:hAnsi="Bookman Old Style"/>
          </w:rPr>
          <w:alias w:val="Alumno"/>
          <w:tag w:val="Alumno"/>
          <w:id w:val="-1468502758"/>
          <w:lock w:val="sdtContentLocked"/>
          <w:placeholder>
            <w:docPart w:val="0896C148916C4E92B71E22AFDD875FAF"/>
          </w:placeholder>
          <w:showingPlcHdr/>
        </w:sdtPr>
        <w:sdtEndPr/>
        <w:sdtContent>
          <w:r w:rsidR="00C530A9" w:rsidRPr="00E96911">
            <w:rPr>
              <w:rFonts w:ascii="Bookman Old Style" w:hAnsi="Bookman Old Style"/>
              <w:i/>
              <w:sz w:val="20"/>
            </w:rPr>
            <w:t>Alumno</w:t>
          </w:r>
          <w:r w:rsidR="00E96911">
            <w:rPr>
              <w:rFonts w:ascii="Bookman Old Style" w:hAnsi="Bookman Old Style"/>
              <w:i/>
              <w:sz w:val="20"/>
            </w:rPr>
            <w:t>:</w:t>
          </w:r>
        </w:sdtContent>
      </w:sdt>
      <w:r w:rsidR="00E96911">
        <w:rPr>
          <w:rFonts w:ascii="Bookman Old Style" w:hAnsi="Bookman Old Style"/>
        </w:rPr>
        <w:t xml:space="preserve"> </w:t>
      </w:r>
      <w:r w:rsidR="00D57E3C">
        <w:rPr>
          <w:rFonts w:ascii="Bookman Old Style" w:hAnsi="Bookman Old Style"/>
        </w:rPr>
        <w:t xml:space="preserve">                                          </w:t>
      </w:r>
      <w:r w:rsidR="00AD5443">
        <w:rPr>
          <w:rFonts w:ascii="Bookman Old Style" w:hAnsi="Bookman Old Style"/>
        </w:rPr>
        <w:t xml:space="preserve">                       </w:t>
      </w:r>
      <w:r w:rsidR="00320B3F">
        <w:rPr>
          <w:rFonts w:ascii="Bookman Old Style" w:hAnsi="Bookman Old Style"/>
        </w:rPr>
        <w:t xml:space="preserve">             </w:t>
      </w:r>
      <w:r w:rsidR="00AD5443">
        <w:rPr>
          <w:rFonts w:ascii="Bookman Old Style" w:hAnsi="Bookman Old Style"/>
        </w:rPr>
        <w:t xml:space="preserve"> </w:t>
      </w:r>
      <w:r w:rsidR="00320B3F">
        <w:rPr>
          <w:rFonts w:ascii="Bookman Old Style" w:hAnsi="Bookman Old Style"/>
        </w:rPr>
        <w:t xml:space="preserve">        </w:t>
      </w:r>
      <w:r w:rsidR="00AD5443">
        <w:rPr>
          <w:rFonts w:ascii="Bookman Old Style" w:hAnsi="Bookman Old Style"/>
        </w:rPr>
        <w:t xml:space="preserve">   </w:t>
      </w:r>
      <w:r w:rsidR="00D57E3C">
        <w:rPr>
          <w:rFonts w:ascii="Bookman Old Style" w:hAnsi="Bookman Old Style"/>
        </w:rPr>
        <w:t xml:space="preserve"> </w:t>
      </w:r>
      <w:r w:rsidR="00E96911">
        <w:rPr>
          <w:rFonts w:ascii="Bookman Old Style" w:hAnsi="Bookman Old Style"/>
        </w:rPr>
        <w:t xml:space="preserve"> </w:t>
      </w:r>
      <w:sdt>
        <w:sdtPr>
          <w:rPr>
            <w:rFonts w:ascii="Bookman Old Style" w:hAnsi="Bookman Old Style"/>
            <w:b/>
          </w:rPr>
          <w:alias w:val="Matricula"/>
          <w:tag w:val="Matricula"/>
          <w:id w:val="1883060798"/>
          <w:lock w:val="sdtContentLocked"/>
          <w:placeholder>
            <w:docPart w:val="3401CBD7728A4C67988BCDEA71637227"/>
          </w:placeholder>
          <w:showingPlcHdr/>
        </w:sdtPr>
        <w:sdtEndPr/>
        <w:sdtContent>
          <w:r w:rsidR="001E7AB8" w:rsidRPr="00E96911">
            <w:rPr>
              <w:rFonts w:ascii="Bookman Old Style" w:hAnsi="Bookman Old Style"/>
              <w:i/>
              <w:sz w:val="20"/>
            </w:rPr>
            <w:t>Matricula</w:t>
          </w:r>
          <w:r w:rsidR="00E96911">
            <w:rPr>
              <w:rFonts w:ascii="Bookman Old Style" w:hAnsi="Bookman Old Style"/>
              <w:i/>
              <w:sz w:val="20"/>
            </w:rPr>
            <w:t>:</w:t>
          </w:r>
        </w:sdtContent>
      </w:sdt>
    </w:p>
    <w:p w14:paraId="3CA5D798" w14:textId="02096519" w:rsidR="00A43F15" w:rsidRDefault="00BF67BA" w:rsidP="00CD791F">
      <w:pPr>
        <w:pStyle w:val="Subtitulos"/>
        <w:rPr>
          <w:color w:val="70AD47" w:themeColor="accent6"/>
        </w:rPr>
      </w:pPr>
      <w:sdt>
        <w:sdtPr>
          <w:alias w:val="Alumnos"/>
          <w:tag w:val="Alumnos"/>
          <w:id w:val="-732543359"/>
          <w:lock w:val="sdtLocked"/>
          <w:placeholder>
            <w:docPart w:val="05486C5FCDCB4F918E299CA74EC9FE60"/>
          </w:placeholder>
          <w15:color w:val="000000"/>
          <w:dropDownList>
            <w:listItem w:value="Elija un elemento."/>
            <w:listItem w:displayText="Cindy Vanessa Ibarra Gaona" w:value="Cindy Vanessa Ibarra Gaona"/>
            <w:listItem w:displayText="Leslie Sarahi Cazares Mendoza" w:value="Leslie Sarahi Cazares Mendoza"/>
            <w:listItem w:displayText="Juan Carlos Almanza Lucero" w:value="Juan Carlos Almanza Lucero"/>
          </w:dropDownList>
        </w:sdtPr>
        <w:sdtEndPr/>
        <w:sdtContent>
          <w:r w:rsidR="00A43F15">
            <w:t>Bryan Sebastian Nava Torres</w:t>
          </w:r>
        </w:sdtContent>
      </w:sdt>
      <w:r w:rsidR="00A43F15">
        <w:rPr>
          <w:color w:val="70AD47" w:themeColor="accent6"/>
        </w:rPr>
        <w:t xml:space="preserve">                                                  </w:t>
      </w:r>
      <w:sdt>
        <w:sdtPr>
          <w:alias w:val="Matricula"/>
          <w:tag w:val="Matricula"/>
          <w:id w:val="152732797"/>
          <w:placeholder>
            <w:docPart w:val="4AB186A9FAC04C61B82B68468C55A0B3"/>
          </w:placeholder>
          <w:dropDownList>
            <w:listItem w:value="Elija un elemento."/>
            <w:listItem w:displayText="1599402" w:value="1599402"/>
            <w:listItem w:displayText="1626136" w:value="1626136"/>
            <w:listItem w:displayText="1673459" w:value="1673459"/>
          </w:dropDownList>
        </w:sdtPr>
        <w:sdtEndPr/>
        <w:sdtContent>
          <w:r w:rsidR="00D848F2" w:rsidRPr="00D848F2">
            <w:t>1557299</w:t>
          </w:r>
        </w:sdtContent>
      </w:sdt>
    </w:p>
    <w:p w14:paraId="1B6B033A" w14:textId="3D95CD69" w:rsidR="00A12504" w:rsidRDefault="00BF67BA" w:rsidP="00A12504">
      <w:pPr>
        <w:pStyle w:val="Subtitulos"/>
      </w:pPr>
      <w:sdt>
        <w:sdtPr>
          <w:alias w:val="Alumnos"/>
          <w:tag w:val="Alumnos"/>
          <w:id w:val="-964803960"/>
          <w:placeholder>
            <w:docPart w:val="186B4B2A7B524F8DBFCA4621CD692817"/>
          </w:placeholder>
          <w15:color w:val="000000"/>
          <w:dropDownList>
            <w:listItem w:value="Elija un elemento."/>
            <w:listItem w:displayText="Cindy Vanessa Ibarra Gaona" w:value="Cindy Vanessa Ibarra Gaona"/>
            <w:listItem w:displayText="Leslie Sarahi Cazares Mendoza" w:value="Leslie Sarahi Cazares Mendoza"/>
            <w:listItem w:displayText="Juan Carlos Almanza Lucero" w:value="Juan Carlos Almanza Lucero"/>
          </w:dropDownList>
        </w:sdtPr>
        <w:sdtEndPr/>
        <w:sdtContent>
          <w:r w:rsidR="00A12504">
            <w:t>Leslie Sarahy Cazares Mendoza</w:t>
          </w:r>
        </w:sdtContent>
      </w:sdt>
      <w:r w:rsidR="00A12504">
        <w:rPr>
          <w:color w:val="70AD47" w:themeColor="accent6"/>
        </w:rPr>
        <w:t xml:space="preserve">                                          </w:t>
      </w:r>
      <w:r w:rsidR="00BB1F33">
        <w:rPr>
          <w:color w:val="70AD47" w:themeColor="accent6"/>
        </w:rPr>
        <w:t xml:space="preserve"> </w:t>
      </w:r>
      <w:r w:rsidR="00A12504">
        <w:rPr>
          <w:color w:val="70AD47" w:themeColor="accent6"/>
        </w:rPr>
        <w:t xml:space="preserve">   </w:t>
      </w:r>
      <w:sdt>
        <w:sdtPr>
          <w:alias w:val="Matricula"/>
          <w:tag w:val="Matricula"/>
          <w:id w:val="-1410081452"/>
          <w:placeholder>
            <w:docPart w:val="B51F766CF80A444A8E9424AC1DA00DD8"/>
          </w:placeholder>
          <w:dropDownList>
            <w:listItem w:value="Elija un elemento."/>
            <w:listItem w:displayText="1599402" w:value="1599402"/>
            <w:listItem w:displayText="1626136" w:value="1626136"/>
            <w:listItem w:displayText="1673459" w:value="1673459"/>
          </w:dropDownList>
        </w:sdtPr>
        <w:sdtEndPr/>
        <w:sdtContent>
          <w:r w:rsidR="00A12504">
            <w:t>1673459</w:t>
          </w:r>
        </w:sdtContent>
      </w:sdt>
    </w:p>
    <w:p w14:paraId="547BE25A" w14:textId="77777777" w:rsidR="00D57E3C" w:rsidRDefault="00D57E3C" w:rsidP="00E96911">
      <w:pPr>
        <w:rPr>
          <w:rFonts w:ascii="Bookman Old Style" w:hAnsi="Bookman Old Style"/>
          <w:b/>
          <w:color w:val="70AD47" w:themeColor="accent6"/>
        </w:rPr>
      </w:pPr>
    </w:p>
    <w:p w14:paraId="2FA76B5E" w14:textId="77777777" w:rsidR="001E7AB8" w:rsidRPr="003B668D" w:rsidRDefault="003B668D" w:rsidP="00320B3F">
      <w:pPr>
        <w:spacing w:after="0"/>
        <w:jc w:val="right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</w:t>
      </w:r>
    </w:p>
    <w:p w14:paraId="44CEB25D" w14:textId="78811975" w:rsidR="00320B3F" w:rsidRDefault="00BF67BA" w:rsidP="00320B3F">
      <w:pPr>
        <w:spacing w:after="0"/>
        <w:jc w:val="right"/>
        <w:rPr>
          <w:rStyle w:val="SubtitulosCar"/>
        </w:rPr>
      </w:pPr>
      <w:sdt>
        <w:sdtPr>
          <w:rPr>
            <w:rStyle w:val="SubtitulosCar"/>
          </w:rPr>
          <w:alias w:val="Fecha"/>
          <w:tag w:val="Fecha"/>
          <w:id w:val="1087960829"/>
          <w:lock w:val="sdtLocked"/>
          <w:placeholder>
            <w:docPart w:val="F3E190222409403AA598B55A12546927"/>
          </w:placeholder>
          <w:date w:fullDate="2022-04-02T00:00:00Z">
            <w:dateFormat w:val="dddd, dd' de 'MMMM' de 'yyyy"/>
            <w:lid w:val="es-MX"/>
            <w:storeMappedDataAs w:val="dateTime"/>
            <w:calendar w:val="gregorian"/>
          </w:date>
        </w:sdtPr>
        <w:sdtEndPr>
          <w:rPr>
            <w:rStyle w:val="SubtitulosCar"/>
          </w:rPr>
        </w:sdtEndPr>
        <w:sdtContent>
          <w:r w:rsidR="00DC1302">
            <w:rPr>
              <w:rStyle w:val="SubtitulosCar"/>
            </w:rPr>
            <w:t>sábado, 02 de abril de 2022</w:t>
          </w:r>
        </w:sdtContent>
      </w:sdt>
    </w:p>
    <w:p w14:paraId="489D82FC" w14:textId="77777777" w:rsidR="00320B3F" w:rsidRDefault="00BF67BA" w:rsidP="00320B3F">
      <w:pPr>
        <w:spacing w:after="0"/>
        <w:jc w:val="right"/>
        <w:rPr>
          <w:rStyle w:val="SubtitulosCar"/>
        </w:rPr>
      </w:pPr>
      <w:sdt>
        <w:sdtPr>
          <w:rPr>
            <w:rStyle w:val="SubtitulosCar"/>
          </w:rPr>
          <w:alias w:val="Lugar"/>
          <w:tag w:val="Lugar"/>
          <w:id w:val="-40907323"/>
          <w:placeholder>
            <w:docPart w:val="A19EA0073D4F4651AF2AA859DA203828"/>
          </w:placeholder>
          <w:dropDownList>
            <w:listItem w:value="Elija un elemento."/>
            <w:listItem w:displayText="Monterrey, Nuevo Leon" w:value="Monterrey, Nuevo Leon"/>
            <w:listItem w:displayText="San Nicolás de los Garza, Nuevo León" w:value="San Nicolás de los Garza, Nuevo León"/>
          </w:dropDownList>
        </w:sdtPr>
        <w:sdtEndPr>
          <w:rPr>
            <w:rStyle w:val="SubtitulosCar"/>
          </w:rPr>
        </w:sdtEndPr>
        <w:sdtContent>
          <w:r w:rsidR="00320B3F" w:rsidRPr="00320B3F">
            <w:rPr>
              <w:rStyle w:val="SubtitulosCar"/>
              <w:sz w:val="24"/>
              <w:szCs w:val="24"/>
            </w:rPr>
            <w:t>San Nicolás de los Garza, Nuevo León</w:t>
          </w:r>
        </w:sdtContent>
      </w:sdt>
    </w:p>
    <w:p w14:paraId="5DB6D849" w14:textId="77777777" w:rsidR="001E7AB8" w:rsidRDefault="001E7AB8" w:rsidP="003B668D">
      <w:pPr>
        <w:jc w:val="right"/>
        <w:rPr>
          <w:rFonts w:ascii="Bookman Old Style" w:hAnsi="Bookman Old Style"/>
          <w:b/>
        </w:rPr>
      </w:pPr>
    </w:p>
    <w:p w14:paraId="4A944116" w14:textId="77777777" w:rsidR="00320B3F" w:rsidRDefault="00320B3F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br w:type="page"/>
      </w:r>
    </w:p>
    <w:p w14:paraId="001476BC" w14:textId="266174ED" w:rsidR="00F271BE" w:rsidRDefault="00F271BE" w:rsidP="002D4CBC">
      <w:pPr>
        <w:pStyle w:val="Titulos"/>
        <w:jc w:val="center"/>
      </w:pPr>
      <w:r>
        <w:lastRenderedPageBreak/>
        <w:t>PROPUESTA DE API</w:t>
      </w:r>
      <w:r w:rsidR="00DC1302">
        <w:t xml:space="preserve"> DE TERCEROS</w:t>
      </w:r>
    </w:p>
    <w:p w14:paraId="48FF2BB8" w14:textId="2740F8BC" w:rsidR="00F271BE" w:rsidRPr="00F271BE" w:rsidRDefault="00F271BE" w:rsidP="002D4CBC">
      <w:pPr>
        <w:pStyle w:val="Subtitulos"/>
        <w:jc w:val="center"/>
      </w:pPr>
      <w:r w:rsidRPr="00F271BE">
        <w:t xml:space="preserve">Api de </w:t>
      </w:r>
      <w:r w:rsidR="00FF24E7">
        <w:t>reCaptcha</w:t>
      </w:r>
    </w:p>
    <w:p w14:paraId="04C00DB5" w14:textId="0E2196CC" w:rsidR="00F271BE" w:rsidRDefault="00F271BE" w:rsidP="00F271BE">
      <w:pPr>
        <w:pStyle w:val="Texto"/>
      </w:pPr>
      <w:r>
        <w:t>Tenemos la idea de implementar una ap</w:t>
      </w:r>
      <w:r w:rsidR="00BB4C8B">
        <w:t>i l</w:t>
      </w:r>
      <w:r w:rsidR="00A11CFD">
        <w:t>l</w:t>
      </w:r>
      <w:r w:rsidR="00BB4C8B">
        <w:t>amada</w:t>
      </w:r>
      <w:r w:rsidR="00A11CFD">
        <w:t xml:space="preserve"> </w:t>
      </w:r>
      <w:r w:rsidR="00A11CFD" w:rsidRPr="00A11CFD">
        <w:t>reCaptcha v3</w:t>
      </w:r>
      <w:r w:rsidR="00A11CFD">
        <w:t xml:space="preserve"> proporcionado en Google para las partes de mayor riesgo en la página que seria el de registro o dar de baja una cuenta. </w:t>
      </w:r>
    </w:p>
    <w:p w14:paraId="6A403264" w14:textId="5311F4F4" w:rsidR="00F271BE" w:rsidRDefault="00F271BE" w:rsidP="002D4CBC">
      <w:pPr>
        <w:pStyle w:val="Subtitulos"/>
      </w:pPr>
      <w:r>
        <w:t>Utilidad</w:t>
      </w:r>
    </w:p>
    <w:p w14:paraId="72EF1213" w14:textId="42A870C7" w:rsidR="00F271BE" w:rsidRDefault="00F271BE" w:rsidP="00F271BE">
      <w:pPr>
        <w:pStyle w:val="Texto"/>
      </w:pPr>
      <w:r>
        <w:t xml:space="preserve">Pensamos que podría ser útil </w:t>
      </w:r>
      <w:r w:rsidR="00A11CFD">
        <w:t xml:space="preserve">para evitar problemas por </w:t>
      </w:r>
      <w:r w:rsidR="00A11CFD" w:rsidRPr="00A11CFD">
        <w:t>motivos de spam</w:t>
      </w:r>
      <w:r w:rsidR="00BB4C8B" w:rsidRPr="00BB4C8B">
        <w:t>, acciones humanas fraudulentas, como la intrusión y el robo de datos</w:t>
      </w:r>
      <w:r w:rsidR="00A11CFD" w:rsidRPr="00A11CFD">
        <w:t xml:space="preserve"> y actividades abusivas, distinguiendo a los humanos de los bots automatizados</w:t>
      </w:r>
      <w:r w:rsidR="00BB4C8B">
        <w:t>.</w:t>
      </w:r>
    </w:p>
    <w:p w14:paraId="12BF6CFE" w14:textId="2C0FE5F6" w:rsidR="00E12024" w:rsidRDefault="00E12024" w:rsidP="00E12024">
      <w:pPr>
        <w:pStyle w:val="Subtitulos"/>
      </w:pPr>
      <w:r>
        <w:t>Funcionamiento</w:t>
      </w:r>
    </w:p>
    <w:p w14:paraId="52A39878" w14:textId="2F3FC292" w:rsidR="00BB4C8B" w:rsidRDefault="00BB4C8B" w:rsidP="00BB4C8B">
      <w:pPr>
        <w:pStyle w:val="Texto"/>
      </w:pPr>
      <w:r>
        <w:t xml:space="preserve">Se necesitaría iniciar </w:t>
      </w:r>
      <w:r w:rsidRPr="00BB4C8B">
        <w:t xml:space="preserve">sesión en </w:t>
      </w:r>
      <w:r>
        <w:t>una</w:t>
      </w:r>
      <w:r w:rsidRPr="00BB4C8B">
        <w:t xml:space="preserve"> cuenta de Google y crea</w:t>
      </w:r>
      <w:r>
        <w:t>r</w:t>
      </w:r>
      <w:r w:rsidRPr="00BB4C8B">
        <w:t xml:space="preserve"> la aplicación completando el formulario. Seleccion</w:t>
      </w:r>
      <w:r>
        <w:t>ar</w:t>
      </w:r>
      <w:r w:rsidRPr="00BB4C8B">
        <w:t xml:space="preserve"> reCAPTCHA v3 y la casilla de verificación No soy un robot.</w:t>
      </w:r>
      <w:r>
        <w:t xml:space="preserve"> </w:t>
      </w:r>
      <w:r>
        <w:t>Una vez enviado, Google te proporcionará las siguientes dos informaciones.</w:t>
      </w:r>
    </w:p>
    <w:p w14:paraId="691D04F7" w14:textId="77777777" w:rsidR="00BB4C8B" w:rsidRDefault="00BB4C8B" w:rsidP="00BB4C8B">
      <w:pPr>
        <w:pStyle w:val="Texto"/>
        <w:numPr>
          <w:ilvl w:val="0"/>
          <w:numId w:val="15"/>
        </w:numPr>
      </w:pPr>
      <w:r>
        <w:t>Clave del sitio</w:t>
      </w:r>
    </w:p>
    <w:p w14:paraId="448F249E" w14:textId="5469E922" w:rsidR="00E12024" w:rsidRDefault="00BB4C8B" w:rsidP="00BB4C8B">
      <w:pPr>
        <w:pStyle w:val="Texto"/>
        <w:numPr>
          <w:ilvl w:val="0"/>
          <w:numId w:val="15"/>
        </w:numPr>
      </w:pPr>
      <w:r>
        <w:t>Llave secreta</w:t>
      </w:r>
    </w:p>
    <w:p w14:paraId="7E21ACC4" w14:textId="197E4A9C" w:rsidR="00BB4C8B" w:rsidRDefault="00BB4C8B" w:rsidP="00BB4C8B">
      <w:pPr>
        <w:pStyle w:val="Texto"/>
      </w:pPr>
      <w:r w:rsidRPr="00BB4C8B">
        <w:t xml:space="preserve">Para integrar </w:t>
      </w:r>
      <w:r w:rsidR="00A32058">
        <w:t>G</w:t>
      </w:r>
      <w:r w:rsidRPr="00BB4C8B">
        <w:t xml:space="preserve">oogle reCAPTCHA en </w:t>
      </w:r>
      <w:r w:rsidR="00FF24E7">
        <w:t>la</w:t>
      </w:r>
      <w:r w:rsidRPr="00BB4C8B">
        <w:t xml:space="preserve"> página web, </w:t>
      </w:r>
      <w:r w:rsidR="00FF24E7">
        <w:t xml:space="preserve">se </w:t>
      </w:r>
      <w:r w:rsidRPr="00BB4C8B">
        <w:t>debe</w:t>
      </w:r>
      <w:r w:rsidR="00FF24E7">
        <w:t xml:space="preserve"> colocar</w:t>
      </w:r>
      <w:r w:rsidRPr="00BB4C8B">
        <w:t xml:space="preserve"> en el lado del cliente y en el lado del servidor</w:t>
      </w:r>
      <w:r w:rsidR="00FF24E7">
        <w:t xml:space="preserve">, además de también poder agregar </w:t>
      </w:r>
      <w:proofErr w:type="gramStart"/>
      <w:r w:rsidR="00FF24E7">
        <w:t>la api</w:t>
      </w:r>
      <w:proofErr w:type="gramEnd"/>
      <w:r w:rsidR="00FF24E7">
        <w:t xml:space="preserve"> como código </w:t>
      </w:r>
      <w:proofErr w:type="spellStart"/>
      <w:r w:rsidR="00FF24E7">
        <w:t>json</w:t>
      </w:r>
      <w:proofErr w:type="spellEnd"/>
      <w:r w:rsidR="00FF24E7">
        <w:t xml:space="preserve"> y realizar la verificación con el código que proporciona mismo Google.</w:t>
      </w:r>
    </w:p>
    <w:p w14:paraId="0B319DB1" w14:textId="2B446B29" w:rsidR="00FF24E7" w:rsidRDefault="00FF24E7" w:rsidP="00BB4C8B">
      <w:pPr>
        <w:pStyle w:val="Texto"/>
      </w:pPr>
      <w:r>
        <w:rPr>
          <w:noProof/>
        </w:rPr>
        <w:drawing>
          <wp:inline distT="0" distB="0" distL="0" distR="0" wp14:anchorId="3B840DDB" wp14:editId="6AE62730">
            <wp:extent cx="5612130" cy="1494155"/>
            <wp:effectExtent l="0" t="0" r="0" b="0"/>
            <wp:docPr id="6" name="Imagen 6" descr="Google Captch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ogle Captcha ph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196F" w14:textId="440973E1" w:rsidR="00FF24E7" w:rsidRDefault="00FF24E7" w:rsidP="00BB4C8B">
      <w:pPr>
        <w:pStyle w:val="Texto"/>
      </w:pPr>
      <w:r>
        <w:rPr>
          <w:noProof/>
        </w:rPr>
        <w:lastRenderedPageBreak/>
        <w:drawing>
          <wp:inline distT="0" distB="0" distL="0" distR="0" wp14:anchorId="27F68E4E" wp14:editId="10AEE750">
            <wp:extent cx="5612130" cy="3052445"/>
            <wp:effectExtent l="0" t="0" r="7620" b="0"/>
            <wp:docPr id="4" name="Imagen 4" descr="tutorial onfigurar Google reCAPTCHA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 onfigurar Google reCAPTCHA V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425BC" wp14:editId="4646E65D">
            <wp:extent cx="5612130" cy="2932430"/>
            <wp:effectExtent l="0" t="0" r="7620" b="1270"/>
            <wp:docPr id="5" name="Imagen 5" descr="configurar Google reCAPTCHA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ar Google reCAPTCHA V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2C75" w14:textId="7F84A01E" w:rsidR="00DE1BC5" w:rsidRDefault="00DE1BC5" w:rsidP="00F271BE">
      <w:pPr>
        <w:pStyle w:val="Texto"/>
      </w:pPr>
    </w:p>
    <w:p w14:paraId="0A81FD01" w14:textId="1DFFA9F8" w:rsidR="00DE1BC5" w:rsidRDefault="00DE1BC5" w:rsidP="00F271BE">
      <w:pPr>
        <w:pStyle w:val="Texto"/>
      </w:pPr>
    </w:p>
    <w:p w14:paraId="72C678D7" w14:textId="33C2656E" w:rsidR="00DE1BC5" w:rsidRDefault="00060DB1" w:rsidP="00F271BE">
      <w:pPr>
        <w:pStyle w:val="Texto"/>
      </w:pPr>
      <w:r>
        <w:rPr>
          <w:noProof/>
        </w:rPr>
        <w:lastRenderedPageBreak/>
        <w:drawing>
          <wp:inline distT="0" distB="0" distL="0" distR="0" wp14:anchorId="77240E7D" wp14:editId="620CA5A7">
            <wp:extent cx="5504852" cy="34290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5459" t="21735" r="13781" b="10947"/>
                    <a:stretch/>
                  </pic:blipFill>
                  <pic:spPr bwMode="auto">
                    <a:xfrm>
                      <a:off x="0" y="0"/>
                      <a:ext cx="5511805" cy="343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A0D8B" wp14:editId="5454AA66">
            <wp:extent cx="5476875" cy="354202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6307" t="23244" r="14121" b="8231"/>
                    <a:stretch/>
                  </pic:blipFill>
                  <pic:spPr bwMode="auto">
                    <a:xfrm>
                      <a:off x="0" y="0"/>
                      <a:ext cx="5490992" cy="355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1BC5" w:rsidSect="0039542C">
      <w:headerReference w:type="default" r:id="rId18"/>
      <w:footerReference w:type="default" r:id="rId19"/>
      <w:type w:val="continuous"/>
      <w:pgSz w:w="12240" w:h="15840"/>
      <w:pgMar w:top="1418" w:right="1701" w:bottom="141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14C3C" w14:textId="77777777" w:rsidR="00BF67BA" w:rsidRDefault="00BF67BA" w:rsidP="00E55A05">
      <w:pPr>
        <w:spacing w:after="0" w:line="240" w:lineRule="auto"/>
      </w:pPr>
      <w:r>
        <w:separator/>
      </w:r>
    </w:p>
  </w:endnote>
  <w:endnote w:type="continuationSeparator" w:id="0">
    <w:p w14:paraId="62774867" w14:textId="77777777" w:rsidR="00BF67BA" w:rsidRDefault="00BF67BA" w:rsidP="00E55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8736200"/>
      <w:docPartObj>
        <w:docPartGallery w:val="Page Numbers (Bottom of Page)"/>
        <w:docPartUnique/>
      </w:docPartObj>
    </w:sdtPr>
    <w:sdtEndPr/>
    <w:sdtContent>
      <w:p w14:paraId="6A0682D7" w14:textId="1FD4FD70" w:rsidR="00670CEE" w:rsidRPr="00A93DE2" w:rsidRDefault="00BF67BA" w:rsidP="00A93DE2">
        <w:pPr>
          <w:spacing w:after="0"/>
          <w:jc w:val="right"/>
          <w:rPr>
            <w:rFonts w:asciiTheme="majorHAnsi" w:hAnsiTheme="majorHAnsi"/>
            <w:noProof/>
            <w:color w:val="404040" w:themeColor="text1" w:themeTint="BF"/>
            <w:sz w:val="32"/>
          </w:rPr>
        </w:pPr>
        <w:sdt>
          <w:sdtPr>
            <w:rPr>
              <w:rStyle w:val="SubtitulosCar"/>
              <w:sz w:val="22"/>
            </w:rPr>
            <w:alias w:val="Fecha"/>
            <w:tag w:val="Fecha"/>
            <w:id w:val="1765258250"/>
            <w:placeholder>
              <w:docPart w:val="3124D830AA4741FAAAC626A7A3CC5A9E"/>
            </w:placeholder>
            <w:date w:fullDate="2022-04-02T00:00:00Z">
              <w:dateFormat w:val="dddd, dd' de 'MMMM' de 'yyyy"/>
              <w:lid w:val="es-MX"/>
              <w:storeMappedDataAs w:val="dateTime"/>
              <w:calendar w:val="gregorian"/>
            </w:date>
          </w:sdtPr>
          <w:sdtEndPr>
            <w:rPr>
              <w:rStyle w:val="SubtitulosCar"/>
            </w:rPr>
          </w:sdtEndPr>
          <w:sdtContent>
            <w:r w:rsidR="00DC1302">
              <w:rPr>
                <w:rStyle w:val="SubtitulosCar"/>
                <w:sz w:val="22"/>
              </w:rPr>
              <w:t>sábado, 02 de abril de 2022</w:t>
            </w:r>
          </w:sdtContent>
        </w:sdt>
        <w:r w:rsidR="00670CEE" w:rsidRPr="003148A9">
          <w:rPr>
            <w:noProof/>
            <w:color w:val="A8D08D" w:themeColor="accent6" w:themeTint="99"/>
            <w:lang w:eastAsia="es-MX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569220AA" wp14:editId="3EFBEC67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18" name="Grupo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0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A912AB" w14:textId="77777777" w:rsidR="00670CEE" w:rsidRPr="003148A9" w:rsidRDefault="00670CEE" w:rsidP="003148A9">
                                <w:pPr>
                                  <w:pStyle w:val="Sinespaciado"/>
                                  <w:shd w:val="clear" w:color="auto" w:fill="FFFFFF" w:themeFill="background1"/>
                                  <w:jc w:val="right"/>
                                  <w:rPr>
                                    <w:color w:val="385623" w:themeColor="accent6" w:themeShade="80"/>
                                  </w:rPr>
                                </w:pPr>
                                <w:r w:rsidRPr="003148A9">
                                  <w:rPr>
                                    <w:color w:val="385623" w:themeColor="accent6" w:themeShade="80"/>
                                  </w:rPr>
                                  <w:fldChar w:fldCharType="begin"/>
                                </w:r>
                                <w:r w:rsidRPr="003148A9">
                                  <w:rPr>
                                    <w:color w:val="385623" w:themeColor="accent6" w:themeShade="80"/>
                                  </w:rPr>
                                  <w:instrText>PAGE    \* MERGEFORMAT</w:instrText>
                                </w:r>
                                <w:r w:rsidRPr="003148A9">
                                  <w:rPr>
                                    <w:color w:val="385623" w:themeColor="accent6" w:themeShade="80"/>
                                  </w:rPr>
                                  <w:fldChar w:fldCharType="separate"/>
                                </w:r>
                                <w:r w:rsidRPr="00FA5AF4">
                                  <w:rPr>
                                    <w:b/>
                                    <w:bCs/>
                                    <w:noProof/>
                                    <w:color w:val="385623" w:themeColor="accent6" w:themeShade="80"/>
                                    <w:sz w:val="52"/>
                                    <w:szCs w:val="52"/>
                                    <w:lang w:val="es-ES"/>
                                  </w:rPr>
                                  <w:t>13</w:t>
                                </w:r>
                                <w:r w:rsidRPr="003148A9">
                                  <w:rPr>
                                    <w:b/>
                                    <w:bCs/>
                                    <w:color w:val="385623" w:themeColor="accent6" w:themeShade="80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69220AA" id="Grupo 18" o:spid="_x0000_s1026" style="position:absolute;left:0;text-align:left;margin-left:0;margin-top:0;width:71.25pt;height:149.8pt;flip:x;z-index:25166131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" o:allowincell="f">
                  <v:group id="Group 2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" fillcolor="#538135 [2409]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" strokecolor="#538135 [2409]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" stroked="f">
                    <v:textbox style="layout-flow:vertical" inset="0,0,0,0">
                      <w:txbxContent>
                        <w:p w14:paraId="61A912AB" w14:textId="77777777" w:rsidR="00670CEE" w:rsidRPr="003148A9" w:rsidRDefault="00670CEE" w:rsidP="003148A9">
                          <w:pPr>
                            <w:pStyle w:val="Sinespaciado"/>
                            <w:shd w:val="clear" w:color="auto" w:fill="FFFFFF" w:themeFill="background1"/>
                            <w:jc w:val="right"/>
                            <w:rPr>
                              <w:color w:val="385623" w:themeColor="accent6" w:themeShade="80"/>
                            </w:rPr>
                          </w:pPr>
                          <w:r w:rsidRPr="003148A9">
                            <w:rPr>
                              <w:color w:val="385623" w:themeColor="accent6" w:themeShade="80"/>
                            </w:rPr>
                            <w:fldChar w:fldCharType="begin"/>
                          </w:r>
                          <w:r w:rsidRPr="003148A9">
                            <w:rPr>
                              <w:color w:val="385623" w:themeColor="accent6" w:themeShade="80"/>
                            </w:rPr>
                            <w:instrText>PAGE    \* MERGEFORMAT</w:instrText>
                          </w:r>
                          <w:r w:rsidRPr="003148A9">
                            <w:rPr>
                              <w:color w:val="385623" w:themeColor="accent6" w:themeShade="80"/>
                            </w:rPr>
                            <w:fldChar w:fldCharType="separate"/>
                          </w:r>
                          <w:r w:rsidRPr="00FA5AF4">
                            <w:rPr>
                              <w:b/>
                              <w:bCs/>
                              <w:noProof/>
                              <w:color w:val="385623" w:themeColor="accent6" w:themeShade="80"/>
                              <w:sz w:val="52"/>
                              <w:szCs w:val="52"/>
                              <w:lang w:val="es-ES"/>
                            </w:rPr>
                            <w:t>13</w:t>
                          </w:r>
                          <w:r w:rsidRPr="003148A9">
                            <w:rPr>
                              <w:b/>
                              <w:bCs/>
                              <w:color w:val="385623" w:themeColor="accent6" w:themeShade="80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B1B15" w14:textId="77777777" w:rsidR="00BF67BA" w:rsidRDefault="00BF67BA" w:rsidP="00E55A05">
      <w:pPr>
        <w:spacing w:after="0" w:line="240" w:lineRule="auto"/>
      </w:pPr>
      <w:r>
        <w:separator/>
      </w:r>
    </w:p>
  </w:footnote>
  <w:footnote w:type="continuationSeparator" w:id="0">
    <w:p w14:paraId="5348F0EB" w14:textId="77777777" w:rsidR="00BF67BA" w:rsidRDefault="00BF67BA" w:rsidP="00E55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0F35B" w14:textId="5984450D" w:rsidR="00670CEE" w:rsidRPr="00E12A0E" w:rsidRDefault="00670CEE" w:rsidP="00A93DE2">
    <w:pPr>
      <w:spacing w:line="264" w:lineRule="auto"/>
      <w:rPr>
        <w:rFonts w:ascii="Bookman Old Style" w:hAnsi="Bookman Old Style"/>
        <w:b/>
        <w:i/>
        <w:color w:val="385623" w:themeColor="accent6" w:themeShade="80"/>
        <w:sz w:val="32"/>
      </w:rPr>
    </w:pPr>
    <w:r>
      <w:rPr>
        <w:noProof/>
        <w:color w:val="00000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4EACBA" wp14:editId="76452B1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="http://schemas.openxmlformats.org/drawingml/2006/main">
          <w:pict>
            <v:rect id="Rectángulo 222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a8d08d [1945]" strokeweight="1.25pt" w14:anchorId="21D4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">
              <w10:wrap anchorx="page" anchory="page"/>
            </v:rect>
          </w:pict>
        </mc:Fallback>
      </mc:AlternateContent>
    </w:r>
    <w:r w:rsidR="00F271BE">
      <w:rPr>
        <w:rStyle w:val="Textodelmarcadordeposicin"/>
        <w:rFonts w:asciiTheme="majorHAnsi" w:hAnsiTheme="majorHAnsi"/>
        <w:noProof/>
        <w:color w:val="404040" w:themeColor="text1" w:themeTint="BF"/>
        <w:sz w:val="32"/>
      </w:rPr>
      <w:t>PDCI</w:t>
    </w:r>
  </w:p>
  <w:p w14:paraId="3354D415" w14:textId="77777777" w:rsidR="00670CEE" w:rsidRDefault="00670C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F03"/>
    <w:multiLevelType w:val="hybridMultilevel"/>
    <w:tmpl w:val="937EB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E39EC" w:tentative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0E21784" w:tentative="1">
      <w:start w:val="1"/>
      <w:numFmt w:val="lowerRoman"/>
      <w:lvlText w:val="%3)"/>
      <w:lvlJc w:val="right"/>
      <w:pPr>
        <w:ind w:left="2160" w:hanging="360"/>
      </w:pPr>
      <w:rPr>
        <w:rFonts w:hint="default"/>
      </w:rPr>
    </w:lvl>
    <w:lvl w:ilvl="3" w:tplc="A24E00F8" w:tentative="1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982073E6" w:tentative="1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CD28363C" w:tentative="1">
      <w:start w:val="1"/>
      <w:numFmt w:val="lowerRoman"/>
      <w:lvlText w:val="(%6)"/>
      <w:lvlJc w:val="right"/>
      <w:pPr>
        <w:ind w:left="4320" w:hanging="360"/>
      </w:pPr>
      <w:rPr>
        <w:rFonts w:hint="default"/>
      </w:rPr>
    </w:lvl>
    <w:lvl w:ilvl="6" w:tplc="EBFA587C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1AD83762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8E2484" w:tentative="1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" w15:restartNumberingAfterBreak="0">
    <w:nsid w:val="0E923C0B"/>
    <w:multiLevelType w:val="hybridMultilevel"/>
    <w:tmpl w:val="4C2A6784"/>
    <w:lvl w:ilvl="0" w:tplc="BDB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2E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AC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3C6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E5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47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04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6F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6AE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94CEE"/>
    <w:multiLevelType w:val="hybridMultilevel"/>
    <w:tmpl w:val="2D407ACC"/>
    <w:lvl w:ilvl="0" w:tplc="33F6D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7A97"/>
    <w:multiLevelType w:val="hybridMultilevel"/>
    <w:tmpl w:val="99F03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E6011"/>
    <w:multiLevelType w:val="hybridMultilevel"/>
    <w:tmpl w:val="E918C19E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E3788"/>
    <w:multiLevelType w:val="hybridMultilevel"/>
    <w:tmpl w:val="46EEA82E"/>
    <w:lvl w:ilvl="0" w:tplc="98765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8B55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8AD6D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03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442FE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CA269408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759EA68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7D2A344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C4F09FE0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3C17073B"/>
    <w:multiLevelType w:val="hybridMultilevel"/>
    <w:tmpl w:val="26F00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1752F"/>
    <w:multiLevelType w:val="hybridMultilevel"/>
    <w:tmpl w:val="B42EEEA2"/>
    <w:lvl w:ilvl="0" w:tplc="7C0656F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5F42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EC3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4E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02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443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21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E1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C9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D630B"/>
    <w:multiLevelType w:val="hybridMultilevel"/>
    <w:tmpl w:val="222A1280"/>
    <w:lvl w:ilvl="0" w:tplc="33F6D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24870"/>
    <w:multiLevelType w:val="hybridMultilevel"/>
    <w:tmpl w:val="A1C23BFE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E66A14"/>
    <w:multiLevelType w:val="hybridMultilevel"/>
    <w:tmpl w:val="3A2E8602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1" w15:restartNumberingAfterBreak="0">
    <w:nsid w:val="687C36DF"/>
    <w:multiLevelType w:val="hybridMultilevel"/>
    <w:tmpl w:val="85E64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A4254"/>
    <w:multiLevelType w:val="hybridMultilevel"/>
    <w:tmpl w:val="A9360C2C"/>
    <w:lvl w:ilvl="0" w:tplc="409E7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6DA9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82FA2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A5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6DA2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352A1070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714F9D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AE64DC1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72EA1A30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3" w15:restartNumberingAfterBreak="0">
    <w:nsid w:val="769D2F5A"/>
    <w:multiLevelType w:val="multilevel"/>
    <w:tmpl w:val="A1887CC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4" w15:restartNumberingAfterBreak="0">
    <w:nsid w:val="7D7954F8"/>
    <w:multiLevelType w:val="multilevel"/>
    <w:tmpl w:val="CD48C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12"/>
  </w:num>
  <w:num w:numId="5">
    <w:abstractNumId w:val="14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  <w:num w:numId="13">
    <w:abstractNumId w:val="0"/>
  </w:num>
  <w:num w:numId="14">
    <w:abstractNumId w:val="11"/>
  </w:num>
  <w:num w:numId="15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1"/>
    <w:rsid w:val="000076BE"/>
    <w:rsid w:val="00021E8F"/>
    <w:rsid w:val="00022D71"/>
    <w:rsid w:val="00041E6A"/>
    <w:rsid w:val="00050D2F"/>
    <w:rsid w:val="00060DB1"/>
    <w:rsid w:val="000851D8"/>
    <w:rsid w:val="000B6336"/>
    <w:rsid w:val="000D07CD"/>
    <w:rsid w:val="000D3047"/>
    <w:rsid w:val="000D70CF"/>
    <w:rsid w:val="000E3C7F"/>
    <w:rsid w:val="000E465E"/>
    <w:rsid w:val="000F5F8E"/>
    <w:rsid w:val="000F6678"/>
    <w:rsid w:val="00106626"/>
    <w:rsid w:val="001067F0"/>
    <w:rsid w:val="00143968"/>
    <w:rsid w:val="00145915"/>
    <w:rsid w:val="001513F2"/>
    <w:rsid w:val="00156221"/>
    <w:rsid w:val="00156E99"/>
    <w:rsid w:val="00156F5C"/>
    <w:rsid w:val="00164D8F"/>
    <w:rsid w:val="00170D8C"/>
    <w:rsid w:val="00176C88"/>
    <w:rsid w:val="001868A4"/>
    <w:rsid w:val="001A0ABB"/>
    <w:rsid w:val="001A35F4"/>
    <w:rsid w:val="001B6E3F"/>
    <w:rsid w:val="001B79E2"/>
    <w:rsid w:val="001C3D49"/>
    <w:rsid w:val="001E7AB8"/>
    <w:rsid w:val="001F1822"/>
    <w:rsid w:val="001F435E"/>
    <w:rsid w:val="0020544A"/>
    <w:rsid w:val="00205B86"/>
    <w:rsid w:val="002160A5"/>
    <w:rsid w:val="00233FC1"/>
    <w:rsid w:val="0023711C"/>
    <w:rsid w:val="00244F67"/>
    <w:rsid w:val="00247F66"/>
    <w:rsid w:val="0025223C"/>
    <w:rsid w:val="00254571"/>
    <w:rsid w:val="00273882"/>
    <w:rsid w:val="00276BEF"/>
    <w:rsid w:val="002803C3"/>
    <w:rsid w:val="00293289"/>
    <w:rsid w:val="002A7F00"/>
    <w:rsid w:val="002D4CBC"/>
    <w:rsid w:val="002D5BE2"/>
    <w:rsid w:val="002E569F"/>
    <w:rsid w:val="003148A9"/>
    <w:rsid w:val="00320B3F"/>
    <w:rsid w:val="00321A35"/>
    <w:rsid w:val="00323209"/>
    <w:rsid w:val="00326D89"/>
    <w:rsid w:val="00337B6E"/>
    <w:rsid w:val="0036263A"/>
    <w:rsid w:val="0036528D"/>
    <w:rsid w:val="00367C2C"/>
    <w:rsid w:val="00367DE6"/>
    <w:rsid w:val="00371E52"/>
    <w:rsid w:val="0039542C"/>
    <w:rsid w:val="003A6303"/>
    <w:rsid w:val="003B668D"/>
    <w:rsid w:val="003C0CC1"/>
    <w:rsid w:val="003D07C7"/>
    <w:rsid w:val="003D13A8"/>
    <w:rsid w:val="003F095E"/>
    <w:rsid w:val="004316BC"/>
    <w:rsid w:val="00440FCE"/>
    <w:rsid w:val="00447BAA"/>
    <w:rsid w:val="0048334D"/>
    <w:rsid w:val="00484362"/>
    <w:rsid w:val="00485EEF"/>
    <w:rsid w:val="004B3343"/>
    <w:rsid w:val="004B648F"/>
    <w:rsid w:val="004B6861"/>
    <w:rsid w:val="004E1BE2"/>
    <w:rsid w:val="004E201C"/>
    <w:rsid w:val="004E4E95"/>
    <w:rsid w:val="004F2BB4"/>
    <w:rsid w:val="005177AC"/>
    <w:rsid w:val="00524028"/>
    <w:rsid w:val="00543F00"/>
    <w:rsid w:val="00553C0D"/>
    <w:rsid w:val="00565501"/>
    <w:rsid w:val="0059273D"/>
    <w:rsid w:val="0059681E"/>
    <w:rsid w:val="005A4E52"/>
    <w:rsid w:val="005B3EE9"/>
    <w:rsid w:val="005C1312"/>
    <w:rsid w:val="005D3AC4"/>
    <w:rsid w:val="005D7840"/>
    <w:rsid w:val="005E128E"/>
    <w:rsid w:val="00605FCC"/>
    <w:rsid w:val="00616BED"/>
    <w:rsid w:val="00635226"/>
    <w:rsid w:val="00635EBB"/>
    <w:rsid w:val="006374A2"/>
    <w:rsid w:val="00646511"/>
    <w:rsid w:val="00651922"/>
    <w:rsid w:val="00653A5D"/>
    <w:rsid w:val="00670CC9"/>
    <w:rsid w:val="00670CEE"/>
    <w:rsid w:val="00672D99"/>
    <w:rsid w:val="0067422B"/>
    <w:rsid w:val="00674562"/>
    <w:rsid w:val="00680406"/>
    <w:rsid w:val="00687D5A"/>
    <w:rsid w:val="00696B67"/>
    <w:rsid w:val="006B10DD"/>
    <w:rsid w:val="006C6C0F"/>
    <w:rsid w:val="006E5615"/>
    <w:rsid w:val="006E6217"/>
    <w:rsid w:val="00700CF3"/>
    <w:rsid w:val="00702DE6"/>
    <w:rsid w:val="00706ED4"/>
    <w:rsid w:val="00706F12"/>
    <w:rsid w:val="00715D26"/>
    <w:rsid w:val="00723711"/>
    <w:rsid w:val="00727BE4"/>
    <w:rsid w:val="00760930"/>
    <w:rsid w:val="00777025"/>
    <w:rsid w:val="007838D0"/>
    <w:rsid w:val="00784064"/>
    <w:rsid w:val="007B0846"/>
    <w:rsid w:val="007B1F8A"/>
    <w:rsid w:val="007C051B"/>
    <w:rsid w:val="007D210E"/>
    <w:rsid w:val="007E68B3"/>
    <w:rsid w:val="007E7207"/>
    <w:rsid w:val="007E7D1D"/>
    <w:rsid w:val="007E7E02"/>
    <w:rsid w:val="0084596E"/>
    <w:rsid w:val="0085251F"/>
    <w:rsid w:val="00884E4A"/>
    <w:rsid w:val="008932E6"/>
    <w:rsid w:val="008A0636"/>
    <w:rsid w:val="008C7DCF"/>
    <w:rsid w:val="008D214B"/>
    <w:rsid w:val="008D5229"/>
    <w:rsid w:val="0092130A"/>
    <w:rsid w:val="00943697"/>
    <w:rsid w:val="00965838"/>
    <w:rsid w:val="00976F69"/>
    <w:rsid w:val="00981F60"/>
    <w:rsid w:val="00994796"/>
    <w:rsid w:val="0099750A"/>
    <w:rsid w:val="009A7A80"/>
    <w:rsid w:val="009B7A09"/>
    <w:rsid w:val="009C1BDD"/>
    <w:rsid w:val="009C6E6A"/>
    <w:rsid w:val="009D1179"/>
    <w:rsid w:val="009D1AC9"/>
    <w:rsid w:val="009D287C"/>
    <w:rsid w:val="009D5530"/>
    <w:rsid w:val="009E7BCF"/>
    <w:rsid w:val="009F3B91"/>
    <w:rsid w:val="009F469E"/>
    <w:rsid w:val="00A11A9D"/>
    <w:rsid w:val="00A11CFD"/>
    <w:rsid w:val="00A12504"/>
    <w:rsid w:val="00A32058"/>
    <w:rsid w:val="00A43F15"/>
    <w:rsid w:val="00A51C4B"/>
    <w:rsid w:val="00A60A34"/>
    <w:rsid w:val="00A71AE5"/>
    <w:rsid w:val="00A828B5"/>
    <w:rsid w:val="00A87EC7"/>
    <w:rsid w:val="00A93DE2"/>
    <w:rsid w:val="00AA3823"/>
    <w:rsid w:val="00AC1F18"/>
    <w:rsid w:val="00AC581C"/>
    <w:rsid w:val="00AD2B62"/>
    <w:rsid w:val="00AD5443"/>
    <w:rsid w:val="00AE1B01"/>
    <w:rsid w:val="00AF2BC0"/>
    <w:rsid w:val="00AF67D1"/>
    <w:rsid w:val="00AF71BA"/>
    <w:rsid w:val="00B15DAF"/>
    <w:rsid w:val="00B16DDA"/>
    <w:rsid w:val="00B17C73"/>
    <w:rsid w:val="00B33895"/>
    <w:rsid w:val="00B405A1"/>
    <w:rsid w:val="00B4485C"/>
    <w:rsid w:val="00B55E7A"/>
    <w:rsid w:val="00B65C7D"/>
    <w:rsid w:val="00B767B0"/>
    <w:rsid w:val="00B843CE"/>
    <w:rsid w:val="00B9010E"/>
    <w:rsid w:val="00B924D7"/>
    <w:rsid w:val="00BA07B5"/>
    <w:rsid w:val="00BB10B6"/>
    <w:rsid w:val="00BB1F33"/>
    <w:rsid w:val="00BB4C8B"/>
    <w:rsid w:val="00BB5D28"/>
    <w:rsid w:val="00BC6692"/>
    <w:rsid w:val="00BC68A6"/>
    <w:rsid w:val="00BC7F27"/>
    <w:rsid w:val="00BD1AB5"/>
    <w:rsid w:val="00BD341C"/>
    <w:rsid w:val="00BF31D2"/>
    <w:rsid w:val="00BF67BA"/>
    <w:rsid w:val="00BF728A"/>
    <w:rsid w:val="00C250A7"/>
    <w:rsid w:val="00C41979"/>
    <w:rsid w:val="00C472BA"/>
    <w:rsid w:val="00C530A9"/>
    <w:rsid w:val="00C53545"/>
    <w:rsid w:val="00C7368F"/>
    <w:rsid w:val="00C80FDC"/>
    <w:rsid w:val="00C848C5"/>
    <w:rsid w:val="00CA367E"/>
    <w:rsid w:val="00CB0DF1"/>
    <w:rsid w:val="00CB7F1E"/>
    <w:rsid w:val="00CD492F"/>
    <w:rsid w:val="00CD791F"/>
    <w:rsid w:val="00CE2EE5"/>
    <w:rsid w:val="00CE572E"/>
    <w:rsid w:val="00D148E2"/>
    <w:rsid w:val="00D153E4"/>
    <w:rsid w:val="00D22548"/>
    <w:rsid w:val="00D3214F"/>
    <w:rsid w:val="00D35AC1"/>
    <w:rsid w:val="00D37096"/>
    <w:rsid w:val="00D44001"/>
    <w:rsid w:val="00D56F2C"/>
    <w:rsid w:val="00D57E3C"/>
    <w:rsid w:val="00D60D4F"/>
    <w:rsid w:val="00D848F2"/>
    <w:rsid w:val="00DA3ABD"/>
    <w:rsid w:val="00DC1302"/>
    <w:rsid w:val="00DD0846"/>
    <w:rsid w:val="00DD1F73"/>
    <w:rsid w:val="00DE1BC5"/>
    <w:rsid w:val="00DE2968"/>
    <w:rsid w:val="00DF7201"/>
    <w:rsid w:val="00DF7C15"/>
    <w:rsid w:val="00E03255"/>
    <w:rsid w:val="00E05544"/>
    <w:rsid w:val="00E12024"/>
    <w:rsid w:val="00E12A0E"/>
    <w:rsid w:val="00E12A6F"/>
    <w:rsid w:val="00E206EC"/>
    <w:rsid w:val="00E27B1C"/>
    <w:rsid w:val="00E55A05"/>
    <w:rsid w:val="00E569AD"/>
    <w:rsid w:val="00E56B66"/>
    <w:rsid w:val="00E64609"/>
    <w:rsid w:val="00E7093F"/>
    <w:rsid w:val="00E96911"/>
    <w:rsid w:val="00E973AE"/>
    <w:rsid w:val="00EA38D5"/>
    <w:rsid w:val="00EB3338"/>
    <w:rsid w:val="00ED4302"/>
    <w:rsid w:val="00EE2F96"/>
    <w:rsid w:val="00EE5F13"/>
    <w:rsid w:val="00EF05E6"/>
    <w:rsid w:val="00F169C2"/>
    <w:rsid w:val="00F22AEF"/>
    <w:rsid w:val="00F24127"/>
    <w:rsid w:val="00F271BE"/>
    <w:rsid w:val="00F473F7"/>
    <w:rsid w:val="00F54D16"/>
    <w:rsid w:val="00F611EE"/>
    <w:rsid w:val="00F64568"/>
    <w:rsid w:val="00F77C8B"/>
    <w:rsid w:val="00F91AE7"/>
    <w:rsid w:val="00F96CC3"/>
    <w:rsid w:val="00FA27FC"/>
    <w:rsid w:val="00FA2C71"/>
    <w:rsid w:val="00FA5AF4"/>
    <w:rsid w:val="00FB0CD8"/>
    <w:rsid w:val="00FB5A64"/>
    <w:rsid w:val="00FC0094"/>
    <w:rsid w:val="00FC4D74"/>
    <w:rsid w:val="00FD254A"/>
    <w:rsid w:val="00FD3B55"/>
    <w:rsid w:val="00FD4EF4"/>
    <w:rsid w:val="00FF24E7"/>
    <w:rsid w:val="00FF6292"/>
    <w:rsid w:val="00FF6681"/>
    <w:rsid w:val="01D2EF2B"/>
    <w:rsid w:val="02DB7B11"/>
    <w:rsid w:val="030CD20E"/>
    <w:rsid w:val="063C4342"/>
    <w:rsid w:val="067CFD15"/>
    <w:rsid w:val="072F3E0E"/>
    <w:rsid w:val="076A5E44"/>
    <w:rsid w:val="08F0F7BF"/>
    <w:rsid w:val="092CD238"/>
    <w:rsid w:val="0A702AB0"/>
    <w:rsid w:val="0D0A415D"/>
    <w:rsid w:val="0ED4DD21"/>
    <w:rsid w:val="11332AA3"/>
    <w:rsid w:val="113FD1A3"/>
    <w:rsid w:val="13790AF6"/>
    <w:rsid w:val="1433AA66"/>
    <w:rsid w:val="17BC585C"/>
    <w:rsid w:val="1809DDA2"/>
    <w:rsid w:val="18572095"/>
    <w:rsid w:val="19D9C899"/>
    <w:rsid w:val="19E1B61F"/>
    <w:rsid w:val="1AA2EBEA"/>
    <w:rsid w:val="1B20A2CF"/>
    <w:rsid w:val="1B8CA071"/>
    <w:rsid w:val="1BC56A0B"/>
    <w:rsid w:val="1D227214"/>
    <w:rsid w:val="1D6E59B7"/>
    <w:rsid w:val="2174B70D"/>
    <w:rsid w:val="2194B224"/>
    <w:rsid w:val="22576EEB"/>
    <w:rsid w:val="23890878"/>
    <w:rsid w:val="2842E12B"/>
    <w:rsid w:val="28BA5CC9"/>
    <w:rsid w:val="2B08FA1A"/>
    <w:rsid w:val="31D58981"/>
    <w:rsid w:val="3202EBCE"/>
    <w:rsid w:val="333A76C0"/>
    <w:rsid w:val="344AC5AC"/>
    <w:rsid w:val="357D034A"/>
    <w:rsid w:val="36D26B7A"/>
    <w:rsid w:val="3809F66C"/>
    <w:rsid w:val="3A192E7F"/>
    <w:rsid w:val="3B98933D"/>
    <w:rsid w:val="3CD5D451"/>
    <w:rsid w:val="3D76335F"/>
    <w:rsid w:val="3DC060DD"/>
    <w:rsid w:val="3F1610E6"/>
    <w:rsid w:val="3FBC096C"/>
    <w:rsid w:val="4050E3C5"/>
    <w:rsid w:val="406416DA"/>
    <w:rsid w:val="41E7F88E"/>
    <w:rsid w:val="422A87D8"/>
    <w:rsid w:val="4260D3A6"/>
    <w:rsid w:val="4308E114"/>
    <w:rsid w:val="431C5192"/>
    <w:rsid w:val="487324CE"/>
    <w:rsid w:val="48771645"/>
    <w:rsid w:val="49DE9DAE"/>
    <w:rsid w:val="4A0AF920"/>
    <w:rsid w:val="4BA6C981"/>
    <w:rsid w:val="50F08FCB"/>
    <w:rsid w:val="51C5A1F0"/>
    <w:rsid w:val="52B16C5E"/>
    <w:rsid w:val="53E323BE"/>
    <w:rsid w:val="55DDC2A5"/>
    <w:rsid w:val="56885539"/>
    <w:rsid w:val="5AAE8766"/>
    <w:rsid w:val="5BCE6001"/>
    <w:rsid w:val="5BE4CA48"/>
    <w:rsid w:val="5EBEE5B5"/>
    <w:rsid w:val="5FE28F84"/>
    <w:rsid w:val="613044F4"/>
    <w:rsid w:val="6204C2AD"/>
    <w:rsid w:val="620E6460"/>
    <w:rsid w:val="62510CF5"/>
    <w:rsid w:val="630AC574"/>
    <w:rsid w:val="630EB6EB"/>
    <w:rsid w:val="63C4A62C"/>
    <w:rsid w:val="65967B23"/>
    <w:rsid w:val="671626C1"/>
    <w:rsid w:val="679A58E3"/>
    <w:rsid w:val="692AEDD7"/>
    <w:rsid w:val="697A06F8"/>
    <w:rsid w:val="6C059E3D"/>
    <w:rsid w:val="6C0D8BC3"/>
    <w:rsid w:val="6D22DBD8"/>
    <w:rsid w:val="7263A4EA"/>
    <w:rsid w:val="72A574AB"/>
    <w:rsid w:val="7328D6C4"/>
    <w:rsid w:val="759F5DFC"/>
    <w:rsid w:val="765C7B77"/>
    <w:rsid w:val="770851D0"/>
    <w:rsid w:val="78CFAC00"/>
    <w:rsid w:val="78E81D54"/>
    <w:rsid w:val="792DFC5A"/>
    <w:rsid w:val="7B2FEC9A"/>
    <w:rsid w:val="7B608184"/>
    <w:rsid w:val="7C730124"/>
    <w:rsid w:val="7CCFB90A"/>
    <w:rsid w:val="7DA65791"/>
    <w:rsid w:val="7F64C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5BEA1"/>
  <w15:chartTrackingRefBased/>
  <w15:docId w15:val="{08A793D8-D32D-40DA-961C-D1F9FCD9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177AC"/>
    <w:rPr>
      <w:color w:val="808080"/>
    </w:rPr>
  </w:style>
  <w:style w:type="paragraph" w:styleId="Sinespaciado">
    <w:name w:val="No Spacing"/>
    <w:link w:val="SinespaciadoCar"/>
    <w:uiPriority w:val="1"/>
    <w:qFormat/>
    <w:rsid w:val="00B405A1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687D5A"/>
    <w:pPr>
      <w:spacing w:before="120" w:after="120"/>
    </w:pPr>
    <w:rPr>
      <w:rFonts w:ascii="Bookman Old Style" w:hAnsi="Bookman Old Style"/>
      <w:b/>
      <w:bCs/>
      <w:i/>
      <w:caps/>
      <w:sz w:val="24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D07CD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D07CD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D07CD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D07CD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D07CD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D07CD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D07CD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D07CD"/>
    <w:pPr>
      <w:spacing w:after="0"/>
      <w:ind w:left="1760"/>
    </w:pPr>
    <w:rPr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D07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38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8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B33895"/>
  </w:style>
  <w:style w:type="character" w:styleId="Hipervnculo">
    <w:name w:val="Hyperlink"/>
    <w:basedOn w:val="Fuentedeprrafopredeter"/>
    <w:uiPriority w:val="99"/>
    <w:unhideWhenUsed/>
    <w:rsid w:val="00B3389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6E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E3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55A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A05"/>
  </w:style>
  <w:style w:type="paragraph" w:styleId="Piedepgina">
    <w:name w:val="footer"/>
    <w:basedOn w:val="Normal"/>
    <w:link w:val="PiedepginaCar"/>
    <w:uiPriority w:val="99"/>
    <w:unhideWhenUsed/>
    <w:rsid w:val="00E55A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A05"/>
  </w:style>
  <w:style w:type="character" w:styleId="Textoennegrita">
    <w:name w:val="Strong"/>
    <w:basedOn w:val="Fuentedeprrafopredeter"/>
    <w:uiPriority w:val="22"/>
    <w:qFormat/>
    <w:rsid w:val="003A6303"/>
    <w:rPr>
      <w:b/>
      <w:bCs/>
    </w:rPr>
  </w:style>
  <w:style w:type="paragraph" w:styleId="NormalWeb">
    <w:name w:val="Normal (Web)"/>
    <w:basedOn w:val="Normal"/>
    <w:uiPriority w:val="99"/>
    <w:unhideWhenUsed/>
    <w:rsid w:val="00C41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C41979"/>
    <w:rPr>
      <w:i/>
      <w:iCs/>
    </w:rPr>
  </w:style>
  <w:style w:type="paragraph" w:customStyle="1" w:styleId="Subtitulos">
    <w:name w:val="Subtitulos"/>
    <w:basedOn w:val="Normal"/>
    <w:link w:val="SubtitulosCar"/>
    <w:qFormat/>
    <w:rsid w:val="00FA27FC"/>
    <w:pPr>
      <w:tabs>
        <w:tab w:val="right" w:leader="dot" w:pos="8828"/>
      </w:tabs>
    </w:pPr>
    <w:rPr>
      <w:rFonts w:asciiTheme="majorHAnsi" w:hAnsiTheme="majorHAnsi"/>
      <w:noProof/>
      <w:color w:val="404040" w:themeColor="text1" w:themeTint="BF"/>
      <w:sz w:val="32"/>
    </w:rPr>
  </w:style>
  <w:style w:type="paragraph" w:customStyle="1" w:styleId="Texto">
    <w:name w:val="Texto"/>
    <w:basedOn w:val="Normal"/>
    <w:link w:val="TextoCar"/>
    <w:qFormat/>
    <w:rsid w:val="00CB7F1E"/>
    <w:pPr>
      <w:jc w:val="both"/>
    </w:pPr>
    <w:rPr>
      <w:sz w:val="24"/>
    </w:rPr>
  </w:style>
  <w:style w:type="character" w:customStyle="1" w:styleId="SubtitulosCar">
    <w:name w:val="Subtitulos Car"/>
    <w:basedOn w:val="Fuentedeprrafopredeter"/>
    <w:link w:val="Subtitulos"/>
    <w:rsid w:val="00FA27FC"/>
    <w:rPr>
      <w:rFonts w:asciiTheme="majorHAnsi" w:hAnsiTheme="majorHAnsi"/>
      <w:noProof/>
      <w:color w:val="404040" w:themeColor="text1" w:themeTint="BF"/>
      <w:sz w:val="32"/>
    </w:rPr>
  </w:style>
  <w:style w:type="paragraph" w:customStyle="1" w:styleId="Indice">
    <w:name w:val="Indice"/>
    <w:basedOn w:val="Texto"/>
    <w:link w:val="IndiceCar"/>
    <w:qFormat/>
    <w:rsid w:val="00CB7F1E"/>
    <w:pPr>
      <w:spacing w:line="240" w:lineRule="auto"/>
      <w:ind w:left="1416"/>
    </w:pPr>
    <w:rPr>
      <w:i/>
    </w:rPr>
  </w:style>
  <w:style w:type="character" w:customStyle="1" w:styleId="TextoCar">
    <w:name w:val="Texto Car"/>
    <w:basedOn w:val="Fuentedeprrafopredeter"/>
    <w:link w:val="Texto"/>
    <w:rsid w:val="00CB7F1E"/>
    <w:rPr>
      <w:sz w:val="24"/>
    </w:rPr>
  </w:style>
  <w:style w:type="paragraph" w:customStyle="1" w:styleId="Titulos">
    <w:name w:val="Titulos"/>
    <w:basedOn w:val="Normal"/>
    <w:link w:val="TitulosCar"/>
    <w:qFormat/>
    <w:rsid w:val="00AD5443"/>
    <w:rPr>
      <w:rFonts w:asciiTheme="majorHAnsi" w:hAnsiTheme="majorHAnsi"/>
      <w:b/>
      <w:sz w:val="40"/>
      <w:szCs w:val="40"/>
    </w:rPr>
  </w:style>
  <w:style w:type="character" w:customStyle="1" w:styleId="IndiceCar">
    <w:name w:val="Indice Car"/>
    <w:basedOn w:val="TextoCar"/>
    <w:link w:val="Indice"/>
    <w:rsid w:val="00CB7F1E"/>
    <w:rPr>
      <w:i/>
      <w:sz w:val="24"/>
    </w:rPr>
  </w:style>
  <w:style w:type="paragraph" w:customStyle="1" w:styleId="SubdelSub">
    <w:name w:val="Sub del Sub"/>
    <w:basedOn w:val="Subtitulos"/>
    <w:link w:val="SubdelSubCar"/>
    <w:qFormat/>
    <w:rsid w:val="00FA27FC"/>
    <w:pPr>
      <w:outlineLvl w:val="1"/>
    </w:pPr>
    <w:rPr>
      <w:i/>
      <w:color w:val="7F7F7F" w:themeColor="text1" w:themeTint="80"/>
      <w:sz w:val="28"/>
    </w:rPr>
  </w:style>
  <w:style w:type="character" w:customStyle="1" w:styleId="TitulosCar">
    <w:name w:val="Titulos Car"/>
    <w:basedOn w:val="Fuentedeprrafopredeter"/>
    <w:link w:val="Titulos"/>
    <w:rsid w:val="00AD5443"/>
    <w:rPr>
      <w:rFonts w:asciiTheme="majorHAnsi" w:hAnsiTheme="majorHAnsi"/>
      <w:b/>
      <w:sz w:val="40"/>
      <w:szCs w:val="4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48A9"/>
  </w:style>
  <w:style w:type="character" w:customStyle="1" w:styleId="SubdelSubCar">
    <w:name w:val="Sub del Sub Car"/>
    <w:basedOn w:val="SubtitulosCar"/>
    <w:link w:val="SubdelSub"/>
    <w:rsid w:val="00FA27FC"/>
    <w:rPr>
      <w:rFonts w:asciiTheme="majorHAnsi" w:hAnsiTheme="majorHAnsi"/>
      <w:i/>
      <w:noProof/>
      <w:color w:val="7F7F7F" w:themeColor="text1" w:themeTint="80"/>
      <w:sz w:val="2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D210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D210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D210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D210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D210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D210E"/>
    <w:rPr>
      <w:vertAlign w:val="superscript"/>
    </w:rPr>
  </w:style>
  <w:style w:type="table" w:styleId="Tablaconcuadrcula">
    <w:name w:val="Table Grid"/>
    <w:basedOn w:val="Tablanormal"/>
    <w:uiPriority w:val="39"/>
    <w:rsid w:val="00CE2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ita">
    <w:name w:val="Tablita"/>
    <w:basedOn w:val="Tablanormal"/>
    <w:uiPriority w:val="99"/>
    <w:rsid w:val="00CE2EE5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60D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0D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0D4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0D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0D4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D791F"/>
    <w:pPr>
      <w:ind w:left="720"/>
      <w:contextualSpacing/>
    </w:pPr>
    <w:rPr>
      <w:rFonts w:eastAsia="Batang"/>
    </w:rPr>
  </w:style>
  <w:style w:type="paragraph" w:styleId="Subttulo">
    <w:name w:val="Subtitle"/>
    <w:basedOn w:val="Normal"/>
    <w:next w:val="Normal"/>
    <w:link w:val="SubttuloCar"/>
    <w:uiPriority w:val="11"/>
    <w:qFormat/>
    <w:rsid w:val="00CD79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D791F"/>
    <w:rPr>
      <w:rFonts w:eastAsiaTheme="minorEastAsia"/>
      <w:color w:val="5A5A5A" w:themeColor="text1" w:themeTint="A5"/>
      <w:spacing w:val="15"/>
    </w:rPr>
  </w:style>
  <w:style w:type="table" w:styleId="Tabladelista1clara">
    <w:name w:val="List Table 1 Light"/>
    <w:basedOn w:val="Tablanormal"/>
    <w:uiPriority w:val="46"/>
    <w:rsid w:val="00CD791F"/>
    <w:pPr>
      <w:spacing w:after="0" w:line="240" w:lineRule="auto"/>
    </w:pPr>
    <w:rPr>
      <w:rFonts w:eastAsia="Batang"/>
      <w:lang w:val="es-E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CD79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0D30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5oscura-nfasis3">
    <w:name w:val="Grid Table 5 Dark Accent 3"/>
    <w:basedOn w:val="Tablanormal"/>
    <w:uiPriority w:val="50"/>
    <w:rsid w:val="00696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96B6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96B67"/>
    <w:rPr>
      <w:color w:val="954F72" w:themeColor="followedHyperlink"/>
      <w:u w:val="single"/>
    </w:rPr>
  </w:style>
  <w:style w:type="paragraph" w:customStyle="1" w:styleId="larger">
    <w:name w:val="larger"/>
    <w:basedOn w:val="Normal"/>
    <w:rsid w:val="00696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clara">
    <w:name w:val="Grid Table Light"/>
    <w:basedOn w:val="Tablanormal"/>
    <w:uiPriority w:val="40"/>
    <w:rsid w:val="009D1AC9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\Documents\FCFM\ATI\Practicas\Practica%20%234%20At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D1CE1CB330487796B73DCC8203D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795F3-4DA3-466D-95CE-99D30FA47A53}"/>
      </w:docPartPr>
      <w:docPartBody>
        <w:p w:rsidR="001E29AD" w:rsidRDefault="00C16F9D" w:rsidP="00C16F9D">
          <w:pPr>
            <w:pStyle w:val="CED1CE1CB330487796B73DCC8203DE702"/>
          </w:pPr>
          <w:r w:rsidRPr="00241791">
            <w:rPr>
              <w:rFonts w:eastAsia="Calibri" w:cs="Times New Roman"/>
              <w:sz w:val="36"/>
              <w:szCs w:val="36"/>
            </w:rPr>
            <w:t xml:space="preserve">UNIVERSIDAD AUTÓNOMA DE NUEVO </w:t>
          </w:r>
          <w:r>
            <w:rPr>
              <w:rFonts w:eastAsia="Calibri" w:cs="Times New Roman"/>
              <w:sz w:val="36"/>
              <w:szCs w:val="36"/>
            </w:rPr>
            <w:t>L</w:t>
          </w:r>
          <w:r w:rsidRPr="00241791">
            <w:rPr>
              <w:rFonts w:eastAsia="Calibri" w:cs="Times New Roman"/>
              <w:sz w:val="36"/>
              <w:szCs w:val="36"/>
            </w:rPr>
            <w:t>EÓN</w:t>
          </w:r>
        </w:p>
      </w:docPartBody>
    </w:docPart>
    <w:docPart>
      <w:docPartPr>
        <w:name w:val="63893210FF0C49DCB079E616315B7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EFDA7-D812-4852-81DD-EECC3D822E7C}"/>
      </w:docPartPr>
      <w:docPartBody>
        <w:p w:rsidR="001E29AD" w:rsidRDefault="00C16F9D" w:rsidP="00C16F9D">
          <w:pPr>
            <w:pStyle w:val="63893210FF0C49DCB079E616315B71A02"/>
          </w:pPr>
          <w:r w:rsidRPr="00241791">
            <w:rPr>
              <w:rFonts w:asciiTheme="majorHAnsi" w:eastAsia="Calibri" w:hAnsiTheme="majorHAnsi" w:cs="Times New Roman"/>
              <w:b/>
              <w:sz w:val="32"/>
              <w:szCs w:val="36"/>
            </w:rPr>
            <w:t>FACULTAD DE CIENCIAS FÍSICO MATEMÁTICAS</w:t>
          </w:r>
        </w:p>
      </w:docPartBody>
    </w:docPart>
    <w:docPart>
      <w:docPartPr>
        <w:name w:val="D575FFC6BEFF44BE8DAD711917BB6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E721C-F17A-437F-8A6F-F572358822F1}"/>
      </w:docPartPr>
      <w:docPartBody>
        <w:p w:rsidR="001E29AD" w:rsidRDefault="00C16F9D" w:rsidP="00C16F9D">
          <w:pPr>
            <w:pStyle w:val="D575FFC6BEFF44BE8DAD711917BB690B2"/>
          </w:pPr>
          <w:r w:rsidRPr="00241791">
            <w:rPr>
              <w:rFonts w:asciiTheme="majorHAnsi" w:eastAsia="Calibri" w:hAnsiTheme="majorHAnsi" w:cs="Times New Roman"/>
              <w:b/>
              <w:i/>
              <w:sz w:val="24"/>
              <w:szCs w:val="36"/>
            </w:rPr>
            <w:t>LICENCIATURA EN MULTIMEDIA Y ANIMACIÓN DIGITAL</w:t>
          </w:r>
        </w:p>
      </w:docPartBody>
    </w:docPart>
    <w:docPart>
      <w:docPartPr>
        <w:name w:val="0896C148916C4E92B71E22AFDD875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4D6EB-75F5-428B-AC41-8C3151C6CC74}"/>
      </w:docPartPr>
      <w:docPartBody>
        <w:p w:rsidR="001E29AD" w:rsidRDefault="00C16F9D" w:rsidP="00C16F9D">
          <w:pPr>
            <w:pStyle w:val="0896C148916C4E92B71E22AFDD875FAF2"/>
          </w:pPr>
          <w:r w:rsidRPr="00E96911">
            <w:rPr>
              <w:rFonts w:ascii="Bookman Old Style" w:hAnsi="Bookman Old Style"/>
              <w:i/>
              <w:sz w:val="20"/>
            </w:rPr>
            <w:t>Alumno</w:t>
          </w:r>
          <w:r>
            <w:rPr>
              <w:rFonts w:ascii="Bookman Old Style" w:hAnsi="Bookman Old Style"/>
              <w:i/>
              <w:sz w:val="20"/>
            </w:rPr>
            <w:t>:</w:t>
          </w:r>
        </w:p>
      </w:docPartBody>
    </w:docPart>
    <w:docPart>
      <w:docPartPr>
        <w:name w:val="3401CBD7728A4C67988BCDEA71637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FB106-EF58-4944-B898-BF79D1489340}"/>
      </w:docPartPr>
      <w:docPartBody>
        <w:p w:rsidR="001E29AD" w:rsidRDefault="00C16F9D" w:rsidP="00C16F9D">
          <w:pPr>
            <w:pStyle w:val="3401CBD7728A4C67988BCDEA716372272"/>
          </w:pPr>
          <w:r w:rsidRPr="00E96911">
            <w:rPr>
              <w:rFonts w:ascii="Bookman Old Style" w:hAnsi="Bookman Old Style"/>
              <w:i/>
              <w:sz w:val="20"/>
            </w:rPr>
            <w:t>Matricula</w:t>
          </w:r>
          <w:r>
            <w:rPr>
              <w:rFonts w:ascii="Bookman Old Style" w:hAnsi="Bookman Old Style"/>
              <w:i/>
              <w:sz w:val="20"/>
            </w:rPr>
            <w:t>:</w:t>
          </w:r>
        </w:p>
      </w:docPartBody>
    </w:docPart>
    <w:docPart>
      <w:docPartPr>
        <w:name w:val="F3E190222409403AA598B55A1254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9FB32-D859-4975-A238-88770FA22BA0}"/>
      </w:docPartPr>
      <w:docPartBody>
        <w:p w:rsidR="001E29AD" w:rsidRDefault="005A4E52" w:rsidP="005A4E52">
          <w:pPr>
            <w:pStyle w:val="F3E190222409403AA598B55A125469271"/>
          </w:pPr>
          <w:r w:rsidRPr="003B668D">
            <w:rPr>
              <w:rStyle w:val="Textodelmarcadordeposicin"/>
              <w:rFonts w:ascii="Bookman Old Style" w:hAnsi="Bookman Old Style"/>
              <w:color w:val="auto"/>
            </w:rPr>
            <w:t>Haga clic aquí para escribir una fecha.</w:t>
          </w:r>
        </w:p>
      </w:docPartBody>
    </w:docPart>
    <w:docPart>
      <w:docPartPr>
        <w:name w:val="11E8B1D569704009A92DA51AE2C27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122E-DE97-4F1E-9995-CEA241855221}"/>
      </w:docPartPr>
      <w:docPartBody>
        <w:p w:rsidR="0043332A" w:rsidRDefault="00653A5D" w:rsidP="00653A5D">
          <w:pPr>
            <w:pStyle w:val="11E8B1D569704009A92DA51AE2C27483"/>
          </w:pPr>
          <w:r w:rsidRPr="006C3F94">
            <w:rPr>
              <w:rStyle w:val="Textodelmarcadordeposicin"/>
            </w:rPr>
            <w:t>Elija un elemento.</w:t>
          </w:r>
        </w:p>
      </w:docPartBody>
    </w:docPart>
    <w:docPart>
      <w:docPartPr>
        <w:name w:val="FA1C55706FFF4742B414B0E369DC5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A1A7C-A3E5-4B14-8054-F442D20E3956}"/>
      </w:docPartPr>
      <w:docPartBody>
        <w:p w:rsidR="0043332A" w:rsidRDefault="00C16F9D" w:rsidP="00C16F9D">
          <w:pPr>
            <w:pStyle w:val="FA1C55706FFF4742B414B0E369DC58A62"/>
          </w:pPr>
          <w:r w:rsidRPr="009501E7">
            <w:rPr>
              <w:rFonts w:ascii="Times New Roman" w:eastAsia="Calibri" w:hAnsi="Times New Roman" w:cs="Times New Roman"/>
              <w:sz w:val="40"/>
              <w:szCs w:val="40"/>
            </w:rPr>
            <w:t>Impuesto por:</w:t>
          </w:r>
          <w:r w:rsidRPr="00241791">
            <w:rPr>
              <w:rFonts w:ascii="Times New Roman" w:eastAsia="Calibri" w:hAnsi="Times New Roman" w:cs="Times New Roman"/>
              <w:sz w:val="40"/>
              <w:szCs w:val="40"/>
            </w:rPr>
            <w:t xml:space="preserve"> </w:t>
          </w:r>
        </w:p>
      </w:docPartBody>
    </w:docPart>
    <w:docPart>
      <w:docPartPr>
        <w:name w:val="CA7D6520E164496097C898BA0F6CD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21F77-9BB8-494C-B172-FF83F2E3722E}"/>
      </w:docPartPr>
      <w:docPartBody>
        <w:p w:rsidR="0043332A" w:rsidRDefault="00653A5D" w:rsidP="00653A5D">
          <w:pPr>
            <w:pStyle w:val="CA7D6520E164496097C898BA0F6CD328"/>
          </w:pPr>
          <w:r w:rsidRPr="006C3F94">
            <w:rPr>
              <w:rStyle w:val="Textodelmarcadordeposicin"/>
            </w:rPr>
            <w:t>Elija un elemento.</w:t>
          </w:r>
        </w:p>
      </w:docPartBody>
    </w:docPart>
    <w:docPart>
      <w:docPartPr>
        <w:name w:val="62D3D8765F88434F939839DD0B7D7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F9C17-9FD6-4C09-8477-FCD0089C9E45}"/>
      </w:docPartPr>
      <w:docPartBody>
        <w:p w:rsidR="0043332A" w:rsidRDefault="00653A5D" w:rsidP="00653A5D">
          <w:pPr>
            <w:pStyle w:val="62D3D8765F88434F939839DD0B7D7A10"/>
          </w:pPr>
          <w:bookmarkStart w:id="0" w:name="_GoBack"/>
          <w:r w:rsidRPr="009501E7">
            <w:rPr>
              <w:rStyle w:val="Textodelmarcadordeposicin"/>
              <w:rFonts w:ascii="Times New Roman" w:hAnsi="Times New Roman" w:cs="Times New Roman"/>
            </w:rPr>
            <w:t>Haga clic aquí para escribir texto.</w:t>
          </w:r>
          <w:bookmarkEnd w:id="0"/>
        </w:p>
      </w:docPartBody>
    </w:docPart>
    <w:docPart>
      <w:docPartPr>
        <w:name w:val="A19EA0073D4F4651AF2AA859DA20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FE524-8042-4435-802C-9D9E25E11F5A}"/>
      </w:docPartPr>
      <w:docPartBody>
        <w:p w:rsidR="0043332A" w:rsidRDefault="00653A5D" w:rsidP="00653A5D">
          <w:pPr>
            <w:pStyle w:val="A19EA0073D4F4651AF2AA859DA203828"/>
          </w:pPr>
          <w:r w:rsidRPr="009B72DF">
            <w:rPr>
              <w:rStyle w:val="Textodelmarcadordeposicin"/>
            </w:rPr>
            <w:t>Elija un elemento.</w:t>
          </w:r>
        </w:p>
      </w:docPartBody>
    </w:docPart>
    <w:docPart>
      <w:docPartPr>
        <w:name w:val="3124D830AA4741FAAAC626A7A3CC5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0CA4-C6AB-4034-B7F2-77E8E1896A32}"/>
      </w:docPartPr>
      <w:docPartBody>
        <w:p w:rsidR="0043332A" w:rsidRDefault="00653A5D" w:rsidP="00653A5D">
          <w:pPr>
            <w:pStyle w:val="3124D830AA4741FAAAC626A7A3CC5A9E"/>
          </w:pPr>
          <w:r w:rsidRPr="003B668D">
            <w:rPr>
              <w:rStyle w:val="Textodelmarcadordeposicin"/>
              <w:rFonts w:ascii="Bookman Old Style" w:hAnsi="Bookman Old Style"/>
              <w:color w:val="auto"/>
            </w:rPr>
            <w:t>Haga clic aquí para escribir una fecha.</w:t>
          </w:r>
        </w:p>
      </w:docPartBody>
    </w:docPart>
    <w:docPart>
      <w:docPartPr>
        <w:name w:val="186B4B2A7B524F8DBFCA4621CD69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47567-60DE-4972-8B8E-DCFFB488FBA9}"/>
      </w:docPartPr>
      <w:docPartBody>
        <w:p w:rsidR="000D6C48" w:rsidRDefault="00C472BA" w:rsidP="00C472BA">
          <w:pPr>
            <w:pStyle w:val="186B4B2A7B524F8DBFCA4621CD692817"/>
          </w:pPr>
          <w:r w:rsidRPr="00E96911">
            <w:rPr>
              <w:rStyle w:val="Textodelmarcadordeposicin"/>
              <w:rFonts w:ascii="Bookman Old Style" w:hAnsi="Bookman Old Style"/>
              <w:b/>
              <w:sz w:val="28"/>
            </w:rPr>
            <w:t>Elija un elemento.</w:t>
          </w:r>
        </w:p>
      </w:docPartBody>
    </w:docPart>
    <w:docPart>
      <w:docPartPr>
        <w:name w:val="B51F766CF80A444A8E9424AC1DA00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98D07-869A-4C59-93DB-E6D67F464C72}"/>
      </w:docPartPr>
      <w:docPartBody>
        <w:p w:rsidR="000D6C48" w:rsidRDefault="00C472BA" w:rsidP="00C472BA">
          <w:pPr>
            <w:pStyle w:val="B51F766CF80A444A8E9424AC1DA00DD8"/>
          </w:pPr>
          <w:r w:rsidRPr="00E96911">
            <w:rPr>
              <w:rStyle w:val="Textodelmarcadordeposicin"/>
              <w:rFonts w:ascii="Bookman Old Style" w:hAnsi="Bookman Old Style"/>
              <w:b/>
              <w:sz w:val="28"/>
            </w:rPr>
            <w:t>Elija un elemento.</w:t>
          </w:r>
        </w:p>
      </w:docPartBody>
    </w:docPart>
    <w:docPart>
      <w:docPartPr>
        <w:name w:val="05486C5FCDCB4F918E299CA74EC9F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F7F0B-7040-450C-BCED-808A53C27379}"/>
      </w:docPartPr>
      <w:docPartBody>
        <w:p w:rsidR="000D6C48" w:rsidRDefault="00C472BA" w:rsidP="00C472BA">
          <w:pPr>
            <w:pStyle w:val="05486C5FCDCB4F918E299CA74EC9FE60"/>
          </w:pPr>
          <w:r w:rsidRPr="00E96911">
            <w:rPr>
              <w:rStyle w:val="Textodelmarcadordeposicin"/>
              <w:rFonts w:ascii="Bookman Old Style" w:hAnsi="Bookman Old Style"/>
              <w:b/>
              <w:sz w:val="28"/>
            </w:rPr>
            <w:t>Elija un elemento.</w:t>
          </w:r>
        </w:p>
      </w:docPartBody>
    </w:docPart>
    <w:docPart>
      <w:docPartPr>
        <w:name w:val="4AB186A9FAC04C61B82B68468C55A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8F097-D681-4F9D-A765-298FB5D8175C}"/>
      </w:docPartPr>
      <w:docPartBody>
        <w:p w:rsidR="000D6C48" w:rsidRDefault="00C472BA" w:rsidP="00C472BA">
          <w:pPr>
            <w:pStyle w:val="4AB186A9FAC04C61B82B68468C55A0B3"/>
          </w:pPr>
          <w:r w:rsidRPr="00E96911">
            <w:rPr>
              <w:rStyle w:val="Textodelmarcadordeposicin"/>
              <w:rFonts w:ascii="Bookman Old Style" w:hAnsi="Bookman Old Style"/>
              <w:b/>
              <w:sz w:val="28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E52"/>
    <w:rsid w:val="0002209F"/>
    <w:rsid w:val="00087D5F"/>
    <w:rsid w:val="00094A5A"/>
    <w:rsid w:val="000A5A6C"/>
    <w:rsid w:val="000C1DEF"/>
    <w:rsid w:val="000D6C48"/>
    <w:rsid w:val="00130328"/>
    <w:rsid w:val="00140A0B"/>
    <w:rsid w:val="001441DA"/>
    <w:rsid w:val="001456BC"/>
    <w:rsid w:val="00177112"/>
    <w:rsid w:val="001C1D85"/>
    <w:rsid w:val="001E29AD"/>
    <w:rsid w:val="00296770"/>
    <w:rsid w:val="00340384"/>
    <w:rsid w:val="0038172B"/>
    <w:rsid w:val="003F2E79"/>
    <w:rsid w:val="0043332A"/>
    <w:rsid w:val="004555B3"/>
    <w:rsid w:val="00457C80"/>
    <w:rsid w:val="0046161B"/>
    <w:rsid w:val="004A0CAF"/>
    <w:rsid w:val="004B3A7F"/>
    <w:rsid w:val="004B648F"/>
    <w:rsid w:val="00544F8E"/>
    <w:rsid w:val="00565501"/>
    <w:rsid w:val="00574330"/>
    <w:rsid w:val="005A4E52"/>
    <w:rsid w:val="005E75F0"/>
    <w:rsid w:val="00653A5D"/>
    <w:rsid w:val="00691C5F"/>
    <w:rsid w:val="00781890"/>
    <w:rsid w:val="00794C18"/>
    <w:rsid w:val="00881231"/>
    <w:rsid w:val="008D32D7"/>
    <w:rsid w:val="008E1935"/>
    <w:rsid w:val="00951311"/>
    <w:rsid w:val="009B7E94"/>
    <w:rsid w:val="009C76BC"/>
    <w:rsid w:val="009F4C76"/>
    <w:rsid w:val="00B15B50"/>
    <w:rsid w:val="00B75089"/>
    <w:rsid w:val="00BF7CA2"/>
    <w:rsid w:val="00C16F9D"/>
    <w:rsid w:val="00C267FD"/>
    <w:rsid w:val="00C472BA"/>
    <w:rsid w:val="00CA4204"/>
    <w:rsid w:val="00D0120F"/>
    <w:rsid w:val="00D2076F"/>
    <w:rsid w:val="00D37A39"/>
    <w:rsid w:val="00DD00BE"/>
    <w:rsid w:val="00E22DB4"/>
    <w:rsid w:val="00F47A51"/>
    <w:rsid w:val="00F50067"/>
    <w:rsid w:val="00FB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16F9D"/>
    <w:rPr>
      <w:color w:val="808080"/>
    </w:rPr>
  </w:style>
  <w:style w:type="paragraph" w:customStyle="1" w:styleId="186B4B2A7B524F8DBFCA4621CD692817">
    <w:name w:val="186B4B2A7B524F8DBFCA4621CD692817"/>
    <w:rsid w:val="00C472BA"/>
  </w:style>
  <w:style w:type="paragraph" w:customStyle="1" w:styleId="B51F766CF80A444A8E9424AC1DA00DD8">
    <w:name w:val="B51F766CF80A444A8E9424AC1DA00DD8"/>
    <w:rsid w:val="00C472BA"/>
  </w:style>
  <w:style w:type="paragraph" w:styleId="Sinespaciado">
    <w:name w:val="No Spacing"/>
    <w:uiPriority w:val="1"/>
    <w:qFormat/>
    <w:rsid w:val="000A5A6C"/>
    <w:pPr>
      <w:spacing w:after="0" w:line="240" w:lineRule="auto"/>
    </w:pPr>
    <w:rPr>
      <w:rFonts w:eastAsiaTheme="minorHAnsi"/>
      <w:lang w:eastAsia="en-US"/>
    </w:rPr>
  </w:style>
  <w:style w:type="paragraph" w:customStyle="1" w:styleId="05486C5FCDCB4F918E299CA74EC9FE60">
    <w:name w:val="05486C5FCDCB4F918E299CA74EC9FE60"/>
    <w:rsid w:val="00C472BA"/>
  </w:style>
  <w:style w:type="paragraph" w:customStyle="1" w:styleId="4AB186A9FAC04C61B82B68468C55A0B3">
    <w:name w:val="4AB186A9FAC04C61B82B68468C55A0B3"/>
    <w:rsid w:val="00C472BA"/>
  </w:style>
  <w:style w:type="paragraph" w:customStyle="1" w:styleId="F3E190222409403AA598B55A125469271">
    <w:name w:val="F3E190222409403AA598B55A125469271"/>
    <w:rsid w:val="005A4E52"/>
    <w:rPr>
      <w:rFonts w:eastAsiaTheme="minorHAnsi"/>
      <w:lang w:eastAsia="en-US"/>
    </w:rPr>
  </w:style>
  <w:style w:type="paragraph" w:customStyle="1" w:styleId="11E8B1D569704009A92DA51AE2C27483">
    <w:name w:val="11E8B1D569704009A92DA51AE2C27483"/>
    <w:rsid w:val="00653A5D"/>
  </w:style>
  <w:style w:type="paragraph" w:customStyle="1" w:styleId="CA7D6520E164496097C898BA0F6CD328">
    <w:name w:val="CA7D6520E164496097C898BA0F6CD328"/>
    <w:rsid w:val="00653A5D"/>
  </w:style>
  <w:style w:type="paragraph" w:customStyle="1" w:styleId="62D3D8765F88434F939839DD0B7D7A10">
    <w:name w:val="62D3D8765F88434F939839DD0B7D7A10"/>
    <w:rsid w:val="00653A5D"/>
  </w:style>
  <w:style w:type="paragraph" w:customStyle="1" w:styleId="A19EA0073D4F4651AF2AA859DA203828">
    <w:name w:val="A19EA0073D4F4651AF2AA859DA203828"/>
    <w:rsid w:val="00653A5D"/>
  </w:style>
  <w:style w:type="paragraph" w:customStyle="1" w:styleId="3124D830AA4741FAAAC626A7A3CC5A9E">
    <w:name w:val="3124D830AA4741FAAAC626A7A3CC5A9E"/>
    <w:rsid w:val="00653A5D"/>
  </w:style>
  <w:style w:type="paragraph" w:customStyle="1" w:styleId="CED1CE1CB330487796B73DCC8203DE702">
    <w:name w:val="CED1CE1CB330487796B73DCC8203DE702"/>
    <w:rsid w:val="00C16F9D"/>
    <w:rPr>
      <w:rFonts w:asciiTheme="majorHAnsi" w:eastAsiaTheme="minorHAnsi" w:hAnsiTheme="majorHAnsi"/>
      <w:b/>
      <w:sz w:val="40"/>
      <w:szCs w:val="40"/>
      <w:lang w:eastAsia="en-US"/>
    </w:rPr>
  </w:style>
  <w:style w:type="paragraph" w:customStyle="1" w:styleId="63893210FF0C49DCB079E616315B71A02">
    <w:name w:val="63893210FF0C49DCB079E616315B71A02"/>
    <w:rsid w:val="00C16F9D"/>
    <w:rPr>
      <w:rFonts w:eastAsiaTheme="minorHAnsi"/>
      <w:lang w:eastAsia="en-US"/>
    </w:rPr>
  </w:style>
  <w:style w:type="paragraph" w:customStyle="1" w:styleId="D575FFC6BEFF44BE8DAD711917BB690B2">
    <w:name w:val="D575FFC6BEFF44BE8DAD711917BB690B2"/>
    <w:rsid w:val="00C16F9D"/>
    <w:rPr>
      <w:rFonts w:eastAsiaTheme="minorHAnsi"/>
      <w:lang w:eastAsia="en-US"/>
    </w:rPr>
  </w:style>
  <w:style w:type="paragraph" w:customStyle="1" w:styleId="FA1C55706FFF4742B414B0E369DC58A62">
    <w:name w:val="FA1C55706FFF4742B414B0E369DC58A62"/>
    <w:rsid w:val="00C16F9D"/>
    <w:rPr>
      <w:rFonts w:eastAsiaTheme="minorHAnsi"/>
      <w:lang w:eastAsia="en-US"/>
    </w:rPr>
  </w:style>
  <w:style w:type="paragraph" w:customStyle="1" w:styleId="0896C148916C4E92B71E22AFDD875FAF2">
    <w:name w:val="0896C148916C4E92B71E22AFDD875FAF2"/>
    <w:rsid w:val="00C16F9D"/>
    <w:rPr>
      <w:rFonts w:eastAsiaTheme="minorHAnsi"/>
      <w:lang w:eastAsia="en-US"/>
    </w:rPr>
  </w:style>
  <w:style w:type="paragraph" w:customStyle="1" w:styleId="3401CBD7728A4C67988BCDEA716372272">
    <w:name w:val="3401CBD7728A4C67988BCDEA716372272"/>
    <w:rsid w:val="00C16F9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Anó10</b:Tag>
    <b:SourceType>DocumentFromInternetSite</b:SourceType>
    <b:Guid>{70171B9F-5F4E-4F3F-9465-B1B7EBE4AAE6}</b:Guid>
    <b:Title>listas.20minutos.es</b:Title>
    <b:Year>2010</b:Year>
    <b:Author>
      <b:Author>
        <b:NameList>
          <b:Person>
            <b:Last>Anónimo</b:Last>
          </b:Person>
        </b:NameList>
      </b:Author>
    </b:Author>
    <b:URL>http://listas.20minutos.es/lista/los-10-mafiosos-mas-famosos-de-la-historia-339453/</b:URL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3AA2C5972A7C4E95615C0F98A88776" ma:contentTypeVersion="12" ma:contentTypeDescription="Crear nuevo documento." ma:contentTypeScope="" ma:versionID="8518c30e69329d62c3f02b6151c106ec">
  <xsd:schema xmlns:xsd="http://www.w3.org/2001/XMLSchema" xmlns:xs="http://www.w3.org/2001/XMLSchema" xmlns:p="http://schemas.microsoft.com/office/2006/metadata/properties" xmlns:ns2="aa56277f-fa9b-4a7b-95d0-1772638bf601" xmlns:ns3="216c8e68-e824-48c4-81f5-98c46a604d05" targetNamespace="http://schemas.microsoft.com/office/2006/metadata/properties" ma:root="true" ma:fieldsID="8c8f0dd513c3e83e45644deebe7f8744" ns2:_="" ns3:_="">
    <xsd:import namespace="aa56277f-fa9b-4a7b-95d0-1772638bf601"/>
    <xsd:import namespace="216c8e68-e824-48c4-81f5-98c46a604d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6277f-fa9b-4a7b-95d0-1772638b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c8e68-e824-48c4-81f5-98c46a604d0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E00EF2-5D55-45AB-B644-FA9C2A904A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D04467-A494-43AA-92D6-312277DB08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192B34-80E8-4E1E-B1D3-4F253022B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6277f-fa9b-4a7b-95d0-1772638bf601"/>
    <ds:schemaRef ds:uri="216c8e68-e824-48c4-81f5-98c46a604d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48D2BF-DB63-4267-8C27-09FA2A01B5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 #4 Ati</Template>
  <TotalTime>843</TotalTime>
  <Pages>4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Domingo, 21 de febrero de</vt:lpstr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Domingo, 21 de febrero de</dc:title>
  <dc:subject/>
  <dc:creator>usa</dc:creator>
  <cp:keywords/>
  <dc:description/>
  <cp:lastModifiedBy>sary cazares</cp:lastModifiedBy>
  <cp:revision>5</cp:revision>
  <cp:lastPrinted>2016-04-11T03:45:00Z</cp:lastPrinted>
  <dcterms:created xsi:type="dcterms:W3CDTF">2022-04-02T03:10:00Z</dcterms:created>
  <dcterms:modified xsi:type="dcterms:W3CDTF">2022-04-02T17:12:00Z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0x010100333AA2C5972A7C4E95615C0F98A88776</vt:lpwstr>
  </property>
</Properties>
</file>